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46F" w:rsidRDefault="00386877">
      <w:pPr>
        <w:pStyle w:val="Ttulo"/>
        <w:jc w:val="right"/>
      </w:pPr>
      <w:r>
        <w:t>Almoxarifado</w:t>
      </w:r>
    </w:p>
    <w:p w:rsidR="00BE346F" w:rsidRDefault="009C0EF5">
      <w:pPr>
        <w:pStyle w:val="Ttulo"/>
        <w:jc w:val="right"/>
      </w:pPr>
      <w:fldSimple w:instr="TITLE  \* MERGEFORMAT ">
        <w:r w:rsidR="00325190">
          <w:t>Especificação de Caso de Uso: Mante</w:t>
        </w:r>
        <w:r w:rsidR="00386877">
          <w:t>r</w:t>
        </w:r>
        <w:r w:rsidR="00325190">
          <w:t xml:space="preserve"> </w:t>
        </w:r>
        <w:r w:rsidR="002432BD">
          <w:t xml:space="preserve">Saída de </w:t>
        </w:r>
        <w:r w:rsidR="006E55C4">
          <w:t>Produto</w:t>
        </w:r>
      </w:fldSimple>
    </w:p>
    <w:p w:rsidR="00BE346F" w:rsidRDefault="00BE346F">
      <w:pPr>
        <w:pStyle w:val="Ttulo"/>
        <w:jc w:val="right"/>
      </w:pPr>
    </w:p>
    <w:p w:rsidR="00BE346F" w:rsidRDefault="005C5F34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6E55C4" w:rsidP="001F4F06">
            <w:pPr>
              <w:pStyle w:val="Tabletext"/>
            </w:pPr>
            <w:r>
              <w:t>05</w:t>
            </w:r>
            <w:r w:rsidR="001F4F06">
              <w:t>/</w:t>
            </w:r>
            <w:r>
              <w:t>11</w:t>
            </w:r>
            <w:r w:rsidR="001F4F06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6E55C4" w:rsidP="001F4F06">
            <w:pPr>
              <w:pStyle w:val="Tabletext"/>
            </w:pPr>
            <w:r>
              <w:t>João Lima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8565DB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65DB">
        <w:rPr>
          <w:noProof/>
        </w:rPr>
        <w:t>1.</w:t>
      </w:r>
      <w:r w:rsidR="008565D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565DB">
        <w:rPr>
          <w:noProof/>
        </w:rPr>
        <w:t>Nome do Caso de Uso</w:t>
      </w:r>
      <w:r w:rsidR="008565DB">
        <w:rPr>
          <w:noProof/>
        </w:rPr>
        <w:tab/>
      </w:r>
      <w:r w:rsidR="008565DB">
        <w:rPr>
          <w:noProof/>
        </w:rPr>
        <w:fldChar w:fldCharType="begin"/>
      </w:r>
      <w:r w:rsidR="008565DB">
        <w:rPr>
          <w:noProof/>
        </w:rPr>
        <w:instrText xml:space="preserve"> PAGEREF _Toc480912670 \h </w:instrText>
      </w:r>
      <w:r w:rsidR="008565DB">
        <w:rPr>
          <w:noProof/>
        </w:rPr>
      </w:r>
      <w:r w:rsidR="008565DB">
        <w:rPr>
          <w:noProof/>
        </w:rPr>
        <w:fldChar w:fldCharType="separate"/>
      </w:r>
      <w:r w:rsidR="008565DB">
        <w:rPr>
          <w:noProof/>
        </w:rPr>
        <w:t>4</w:t>
      </w:r>
      <w:r w:rsidR="008565DB"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inserir um novo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excluir um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fldSimple w:instr="TITLE  \* MERGEFORMAT ">
        <w:r w:rsidR="00325190">
          <w:t>Especificação de Caso de Uso: Manutenção no Cadastro de Atores</w:t>
        </w:r>
      </w:fldSimple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0912670"/>
      <w:bookmarkStart w:id="3" w:name="_Toc425054504"/>
      <w:bookmarkStart w:id="4" w:name="_Toc423410238"/>
      <w:r>
        <w:t>Nome do Caso de Uso</w:t>
      </w:r>
      <w:bookmarkEnd w:id="2"/>
      <w:r>
        <w:t xml:space="preserve"> </w:t>
      </w:r>
    </w:p>
    <w:p w:rsidR="00BE346F" w:rsidRDefault="005C5F34">
      <w:pPr>
        <w:pStyle w:val="Ttulo2"/>
      </w:pPr>
      <w:bookmarkStart w:id="5" w:name="_Toc480912671"/>
      <w:r>
        <w:t>Breve Descrição</w:t>
      </w:r>
      <w:bookmarkEnd w:id="3"/>
      <w:bookmarkEnd w:id="4"/>
      <w:bookmarkEnd w:id="5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>o usuário deseja rea</w:t>
      </w:r>
      <w:r w:rsidR="002432BD">
        <w:t xml:space="preserve">lizar manutenção na </w:t>
      </w:r>
      <w:bookmarkStart w:id="6" w:name="_GoBack"/>
      <w:bookmarkEnd w:id="6"/>
      <w:r w:rsidR="002432BD">
        <w:t>saída de produtos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80912672"/>
      <w:r>
        <w:t>Fluxo de Eventos</w:t>
      </w:r>
      <w:bookmarkEnd w:id="7"/>
      <w:bookmarkEnd w:id="8"/>
      <w:bookmarkEnd w:id="9"/>
    </w:p>
    <w:p w:rsidR="00E26C69" w:rsidRDefault="005C5F34" w:rsidP="004B5EF1">
      <w:pPr>
        <w:pStyle w:val="Ttulo2"/>
        <w:widowControl/>
      </w:pPr>
      <w:bookmarkStart w:id="10" w:name="_Toc425054506"/>
      <w:bookmarkStart w:id="11" w:name="_Toc423410240"/>
      <w:bookmarkStart w:id="12" w:name="_Toc480912673"/>
      <w:r>
        <w:t>Fluxo Básico</w:t>
      </w:r>
      <w:bookmarkStart w:id="13" w:name="_Toc425054507"/>
      <w:bookmarkStart w:id="14" w:name="_Toc423410241"/>
      <w:bookmarkEnd w:id="10"/>
      <w:bookmarkEnd w:id="11"/>
      <w:bookmarkEnd w:id="12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a opção </w:t>
      </w:r>
      <w:r w:rsidR="002432BD">
        <w:t>saída</w:t>
      </w:r>
      <w:r w:rsidR="0046771A">
        <w:t>.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</w:t>
      </w:r>
      <w:r w:rsidR="006E33F4">
        <w:t>rio seleciona o registro do empregado</w:t>
      </w:r>
      <w:r>
        <w:t xml:space="preserve"> a ser alterado.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usuário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 xml:space="preserve">usuário clica na opção </w:t>
      </w:r>
      <w:r w:rsidR="001D46FF">
        <w:t>atualizar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0912674"/>
      <w:r>
        <w:t>Fluxos Alternativos</w:t>
      </w:r>
      <w:bookmarkEnd w:id="13"/>
      <w:bookmarkEnd w:id="14"/>
      <w:bookmarkEnd w:id="15"/>
    </w:p>
    <w:p w:rsidR="00BE346F" w:rsidRDefault="00325190" w:rsidP="00325190">
      <w:pPr>
        <w:pStyle w:val="Ttulo3"/>
        <w:rPr>
          <w:lang w:val="fr-FR"/>
        </w:rPr>
      </w:pPr>
      <w:bookmarkStart w:id="16" w:name="_Toc480912675"/>
      <w:r>
        <w:t>O usuário deseja inserir um novo cadastro.</w:t>
      </w:r>
      <w:bookmarkEnd w:id="1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>Se no passo 4 do fluxo básico, o usuário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>O usuário clica em “Limpar formulário”.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17" w:name="_Toc480912676"/>
      <w:bookmarkStart w:id="18" w:name="_Toc425054509"/>
      <w:bookmarkStart w:id="19" w:name="_Toc423410243"/>
      <w:r>
        <w:t>O usuário deseja excluir um cadastro.</w:t>
      </w:r>
      <w:bookmarkEnd w:id="17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usuário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>O usuário clica em “</w:t>
      </w:r>
      <w:r w:rsidR="008565DB">
        <w:t>Remover</w:t>
      </w:r>
      <w:r>
        <w:t>”.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Pr="008565DB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18"/>
      <w:bookmarkEnd w:id="19"/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472" w:rsidRDefault="00664472">
      <w:pPr>
        <w:spacing w:line="240" w:lineRule="auto"/>
      </w:pPr>
      <w:r>
        <w:separator/>
      </w:r>
    </w:p>
  </w:endnote>
  <w:endnote w:type="continuationSeparator" w:id="0">
    <w:p w:rsidR="00664472" w:rsidRDefault="00664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962E9">
            <w:t>J</w:t>
          </w:r>
          <w:r w:rsidR="00664472">
            <w:fldChar w:fldCharType="begin"/>
          </w:r>
          <w:r w:rsidR="00664472">
            <w:instrText xml:space="preserve"> DOCPROPERTY "Company"  \* MERGEFORMAT </w:instrText>
          </w:r>
          <w:r w:rsidR="00664472">
            <w:fldChar w:fldCharType="separate"/>
          </w:r>
          <w:r w:rsidR="001D6254">
            <w:t>P</w:t>
          </w:r>
          <w:r w:rsidR="003962E9">
            <w:t>L</w:t>
          </w:r>
          <w:r w:rsidR="001D6254">
            <w:t>Soft</w:t>
          </w:r>
          <w:r w:rsidR="0066447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32B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432B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472" w:rsidRDefault="00664472">
      <w:pPr>
        <w:spacing w:line="240" w:lineRule="auto"/>
      </w:pPr>
      <w:r>
        <w:separator/>
      </w:r>
    </w:p>
  </w:footnote>
  <w:footnote w:type="continuationSeparator" w:id="0">
    <w:p w:rsidR="00664472" w:rsidRDefault="00664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38687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J</w:t>
    </w:r>
    <w:r w:rsidR="005C5F34">
      <w:rPr>
        <w:rFonts w:ascii="Arial" w:hAnsi="Arial"/>
        <w:b/>
        <w:bCs/>
        <w:sz w:val="36"/>
        <w:szCs w:val="36"/>
      </w:rPr>
      <w:fldChar w:fldCharType="begin"/>
    </w:r>
    <w:r w:rsidR="005C5F34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5C5F34">
      <w:rPr>
        <w:rFonts w:ascii="Arial" w:hAnsi="Arial"/>
        <w:b/>
        <w:bCs/>
        <w:sz w:val="36"/>
        <w:szCs w:val="36"/>
      </w:rPr>
      <w:fldChar w:fldCharType="separate"/>
    </w:r>
    <w:r w:rsidR="001D6254">
      <w:rPr>
        <w:rFonts w:ascii="Arial" w:hAnsi="Arial"/>
        <w:b/>
        <w:bCs/>
        <w:sz w:val="36"/>
        <w:szCs w:val="36"/>
      </w:rPr>
      <w:t>P</w:t>
    </w:r>
    <w:r>
      <w:rPr>
        <w:rFonts w:ascii="Arial" w:hAnsi="Arial"/>
        <w:b/>
        <w:bCs/>
        <w:sz w:val="36"/>
        <w:szCs w:val="36"/>
      </w:rPr>
      <w:t>L</w:t>
    </w:r>
    <w:r w:rsidR="001D6254">
      <w:rPr>
        <w:rFonts w:ascii="Arial" w:hAnsi="Arial"/>
        <w:b/>
        <w:bCs/>
        <w:sz w:val="36"/>
        <w:szCs w:val="36"/>
      </w:rPr>
      <w:t>Soft</w:t>
    </w:r>
    <w:r w:rsidR="005C5F34"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9C0EF5" w:rsidP="001F4F06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1F4F06">
              <w:t>Cineminha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9C0EF5" w:rsidP="001F4F06">
          <w:fldSimple w:instr="TITLE  \* MERGEFORMAT ">
            <w:r w:rsidR="00325190">
              <w:t>Especificação de Caso de Uso: Man</w:t>
            </w:r>
            <w:r w:rsidR="00A72193">
              <w:t>ter Empregado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r>
            <w:t xml:space="preserve">  Data:  &lt;</w:t>
          </w:r>
          <w:r w:rsidR="00A72193">
            <w:t>05</w:t>
          </w:r>
          <w:r>
            <w:t>/</w:t>
          </w:r>
          <w:r w:rsidR="00A72193">
            <w:t>11</w:t>
          </w:r>
          <w:r>
            <w:t>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2"/>
    <w:rsid w:val="000610F1"/>
    <w:rsid w:val="001D46FF"/>
    <w:rsid w:val="001D6254"/>
    <w:rsid w:val="001F4F06"/>
    <w:rsid w:val="002432BD"/>
    <w:rsid w:val="00325190"/>
    <w:rsid w:val="00386877"/>
    <w:rsid w:val="003962E9"/>
    <w:rsid w:val="00465BFC"/>
    <w:rsid w:val="0046771A"/>
    <w:rsid w:val="005524BC"/>
    <w:rsid w:val="005B7A52"/>
    <w:rsid w:val="005C5F34"/>
    <w:rsid w:val="006312AD"/>
    <w:rsid w:val="00664472"/>
    <w:rsid w:val="006E33F4"/>
    <w:rsid w:val="006E55C4"/>
    <w:rsid w:val="007A278F"/>
    <w:rsid w:val="008565DB"/>
    <w:rsid w:val="008B60E1"/>
    <w:rsid w:val="009C0EF5"/>
    <w:rsid w:val="00A72193"/>
    <w:rsid w:val="00BA008E"/>
    <w:rsid w:val="00BE346F"/>
    <w:rsid w:val="00C2190B"/>
    <w:rsid w:val="00CC7F53"/>
    <w:rsid w:val="00E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203C8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271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jorge lima</cp:lastModifiedBy>
  <cp:revision>2</cp:revision>
  <dcterms:created xsi:type="dcterms:W3CDTF">2017-11-07T21:34:00Z</dcterms:created>
  <dcterms:modified xsi:type="dcterms:W3CDTF">2017-11-07T21:34:00Z</dcterms:modified>
</cp:coreProperties>
</file>