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A6F" w:rsidRDefault="00E80B49">
      <w:pPr>
        <w:pStyle w:val="Ttulo"/>
        <w:jc w:val="right"/>
      </w:pPr>
      <w:r>
        <w:t>Almoxarifado</w:t>
      </w:r>
    </w:p>
    <w:p w:rsidR="00FA0A6F" w:rsidRDefault="00583F82">
      <w:pPr>
        <w:pStyle w:val="Ttulo"/>
        <w:jc w:val="right"/>
      </w:pPr>
      <w:r>
        <w:t>D</w:t>
      </w:r>
      <w:r w:rsidRPr="00583F82">
        <w:t>ocumento de visão</w:t>
      </w:r>
    </w:p>
    <w:p w:rsidR="00583F82" w:rsidRPr="00583F82" w:rsidRDefault="00583F82" w:rsidP="00583F82"/>
    <w:p w:rsidR="00FA0A6F" w:rsidRDefault="00FA0A6F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&lt;1.0&gt;</w:t>
      </w:r>
    </w:p>
    <w:p w:rsidR="00FA0A6F" w:rsidRDefault="00FA0A6F">
      <w:pPr>
        <w:pStyle w:val="Ttulo"/>
        <w:rPr>
          <w:sz w:val="28"/>
          <w:szCs w:val="28"/>
        </w:rPr>
      </w:pPr>
    </w:p>
    <w:p w:rsidR="00FA0A6F" w:rsidRDefault="00FA0A6F"/>
    <w:p w:rsidR="00FA0A6F" w:rsidRDefault="00FA0A6F">
      <w:pPr>
        <w:pStyle w:val="InfoBlue"/>
        <w:rPr>
          <w:lang w:val="fr-FR"/>
        </w:rPr>
      </w:pPr>
      <w:r>
        <w:rPr>
          <w:lang w:val="fr-FR"/>
        </w:rPr>
        <w:t xml:space="preserve"> </w:t>
      </w:r>
    </w:p>
    <w:p w:rsidR="00FA0A6F" w:rsidRDefault="00FA0A6F">
      <w:pPr>
        <w:rPr>
          <w:lang w:val="fr-FR"/>
        </w:rPr>
        <w:sectPr w:rsidR="00FA0A6F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FA0A6F" w:rsidRDefault="00FA0A6F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A0A6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FA0A6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3B2A54" w:rsidP="002D0641">
            <w:pPr>
              <w:pStyle w:val="Tabletext"/>
            </w:pPr>
            <w:r>
              <w:t>05</w:t>
            </w:r>
            <w:r w:rsidR="002D0641">
              <w:t>/</w:t>
            </w:r>
            <w:r>
              <w:t>11</w:t>
            </w:r>
            <w:r w:rsidR="002D0641">
              <w:t>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2D0641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2D0641">
            <w:pPr>
              <w:pStyle w:val="Tabletext"/>
            </w:pPr>
            <w:r>
              <w:t>Primeira versão desenvolvida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3B2A54">
            <w:pPr>
              <w:pStyle w:val="Tabletext"/>
            </w:pPr>
            <w:r>
              <w:t>João Lima</w:t>
            </w:r>
          </w:p>
        </w:tc>
      </w:tr>
      <w:tr w:rsidR="00FA0A6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</w:pPr>
          </w:p>
        </w:tc>
      </w:tr>
      <w:tr w:rsidR="00FA0A6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</w:pPr>
          </w:p>
        </w:tc>
      </w:tr>
      <w:tr w:rsidR="00FA0A6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</w:pPr>
          </w:p>
        </w:tc>
      </w:tr>
    </w:tbl>
    <w:p w:rsidR="00FA0A6F" w:rsidRDefault="00FA0A6F"/>
    <w:p w:rsidR="00FA0A6F" w:rsidRDefault="00FA0A6F">
      <w:pPr>
        <w:pStyle w:val="Ttulo"/>
      </w:pPr>
      <w:r>
        <w:br w:type="page"/>
      </w:r>
      <w:r>
        <w:lastRenderedPageBreak/>
        <w:t>Índice Analítico</w:t>
      </w:r>
    </w:p>
    <w:p w:rsidR="004506E0" w:rsidRDefault="00FA0A6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506E0">
        <w:rPr>
          <w:noProof/>
        </w:rPr>
        <w:t>1.</w:t>
      </w:r>
      <w:r w:rsidR="004506E0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4506E0">
        <w:rPr>
          <w:noProof/>
        </w:rPr>
        <w:t>Introdução</w:t>
      </w:r>
      <w:r w:rsidR="004506E0">
        <w:rPr>
          <w:noProof/>
        </w:rPr>
        <w:tab/>
      </w:r>
      <w:r w:rsidR="004506E0">
        <w:rPr>
          <w:noProof/>
        </w:rPr>
        <w:fldChar w:fldCharType="begin"/>
      </w:r>
      <w:r w:rsidR="004506E0">
        <w:rPr>
          <w:noProof/>
        </w:rPr>
        <w:instrText xml:space="preserve"> PAGEREF _Toc480728562 \h </w:instrText>
      </w:r>
      <w:r w:rsidR="004506E0">
        <w:rPr>
          <w:noProof/>
        </w:rPr>
      </w:r>
      <w:r w:rsidR="004506E0">
        <w:rPr>
          <w:noProof/>
        </w:rPr>
        <w:fldChar w:fldCharType="separate"/>
      </w:r>
      <w:r w:rsidR="004506E0">
        <w:rPr>
          <w:noProof/>
        </w:rPr>
        <w:t>4</w:t>
      </w:r>
      <w:r w:rsidR="004506E0">
        <w:rPr>
          <w:noProof/>
        </w:rPr>
        <w:fldChar w:fldCharType="end"/>
      </w:r>
    </w:p>
    <w:p w:rsidR="004506E0" w:rsidRDefault="004506E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506E0" w:rsidRDefault="004506E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506E0" w:rsidRDefault="004506E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Descrição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506E0" w:rsidRDefault="004506E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Sentença de Posição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506E0" w:rsidRDefault="004506E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71CC5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371CC5">
        <w:rPr>
          <w:noProof/>
          <w:lang w:val="fr-FR"/>
        </w:rPr>
        <w:t>Descrições dos Envolvidos e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506E0" w:rsidRDefault="004506E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Resumo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506E0" w:rsidRDefault="004506E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71CC5">
        <w:rPr>
          <w:noProof/>
          <w:lang w:val="fr-F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371CC5">
        <w:rPr>
          <w:noProof/>
          <w:lang w:val="fr-FR"/>
        </w:rPr>
        <w:t>Resumo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506E0" w:rsidRDefault="004506E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Ambiente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506E0" w:rsidRDefault="004506E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Resumo das Principais Necessidades dos Envolvidos ou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506E0" w:rsidRDefault="004506E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Alternativas e Concorrência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506E0" w:rsidRDefault="004506E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Visão Geral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506E0" w:rsidRDefault="004506E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Perspectiva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506E0" w:rsidRDefault="004506E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Suposições e Dependências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506E0" w:rsidRDefault="004506E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Recursos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506E0" w:rsidRDefault="004506E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506E0" w:rsidRDefault="004506E0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Padrões Aplicáveis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506E0" w:rsidRDefault="004506E0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5.1.2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Requisitos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506E0" w:rsidRDefault="004506E0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5.1.3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Requisitos de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506E0" w:rsidRDefault="004506E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Outros Requisitos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506E0" w:rsidRDefault="004506E0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6.1.1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Manual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_Toc480728582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A0A6F" w:rsidRDefault="00FA0A6F">
      <w:pPr>
        <w:pStyle w:val="Ttulo"/>
      </w:pPr>
      <w:r>
        <w:fldChar w:fldCharType="end"/>
      </w:r>
      <w:r>
        <w:br w:type="page"/>
      </w:r>
      <w:fldSimple w:instr=" TITLE  \* MERGEFORMAT ">
        <w:r w:rsidR="007715B3">
          <w:t>Visão (Projeto Pequeno)</w:t>
        </w:r>
      </w:fldSimple>
    </w:p>
    <w:p w:rsidR="00FA0A6F" w:rsidRDefault="00FA0A6F">
      <w:pPr>
        <w:pStyle w:val="Ttulo1"/>
        <w:ind w:left="1080" w:hanging="360"/>
        <w:rPr>
          <w:sz w:val="20"/>
          <w:szCs w:val="20"/>
        </w:rPr>
      </w:pPr>
      <w:bookmarkStart w:id="0" w:name="_Toc512930904"/>
      <w:bookmarkStart w:id="1" w:name="_Toc456600917"/>
      <w:bookmarkStart w:id="2" w:name="_Toc456598586"/>
      <w:bookmarkStart w:id="3" w:name="_Toc480728562"/>
      <w:bookmarkStart w:id="4" w:name="_Toc452813577"/>
      <w:bookmarkStart w:id="5" w:name="_Toc436203377"/>
      <w:r>
        <w:rPr>
          <w:sz w:val="20"/>
          <w:szCs w:val="20"/>
        </w:rPr>
        <w:t>Introdução</w:t>
      </w:r>
      <w:bookmarkEnd w:id="0"/>
      <w:bookmarkEnd w:id="1"/>
      <w:bookmarkEnd w:id="2"/>
      <w:bookmarkEnd w:id="3"/>
    </w:p>
    <w:p w:rsidR="00FA0A6F" w:rsidRDefault="00BC794F" w:rsidP="00BC794F">
      <w:pPr>
        <w:pStyle w:val="texto"/>
        <w:rPr>
          <w:lang w:val="fr-FR"/>
        </w:rPr>
      </w:pPr>
      <w:r>
        <w:t>E</w:t>
      </w:r>
      <w:r w:rsidR="00FA0A6F">
        <w:t xml:space="preserve">ste documento </w:t>
      </w:r>
      <w:r>
        <w:t>tem como missão a análise e definição d</w:t>
      </w:r>
      <w:r w:rsidR="00FA0A6F">
        <w:t>as necessidades e cara</w:t>
      </w:r>
      <w:r w:rsidR="00C31A33">
        <w:t>cterísticas de nível superior de um</w:t>
      </w:r>
      <w:r w:rsidR="00FA0A6F">
        <w:t xml:space="preserve"> </w:t>
      </w:r>
      <w:r w:rsidR="00C31A33">
        <w:rPr>
          <w:b/>
          <w:bCs/>
        </w:rPr>
        <w:t>Almoxarifado</w:t>
      </w:r>
      <w:r w:rsidR="00FA0A6F">
        <w:t xml:space="preserve">. </w:t>
      </w:r>
      <w:r w:rsidR="00FA0A6F">
        <w:rPr>
          <w:lang w:val="fr-FR"/>
        </w:rPr>
        <w:t xml:space="preserve">Ele enfoca os recursos de que os envolvidos e usuários-alvo precisam e mostra </w:t>
      </w:r>
      <w:r w:rsidR="00FA0A6F">
        <w:rPr>
          <w:b/>
          <w:bCs/>
          <w:lang w:val="fr-FR"/>
        </w:rPr>
        <w:t>por que</w:t>
      </w:r>
      <w:r w:rsidR="00FA0A6F">
        <w:rPr>
          <w:lang w:val="fr-FR"/>
        </w:rPr>
        <w:t xml:space="preserve"> essas necessidades existem. Os detalhes de como o </w:t>
      </w:r>
      <w:r w:rsidR="00C31A33">
        <w:rPr>
          <w:b/>
          <w:bCs/>
        </w:rPr>
        <w:t>Almoxarifado</w:t>
      </w:r>
      <w:r w:rsidR="00FA0A6F">
        <w:rPr>
          <w:lang w:val="fr-FR"/>
        </w:rPr>
        <w:t xml:space="preserve"> atende a essas necessidades estão descritos nas especificações suplementares e de caso de u</w:t>
      </w:r>
      <w:r>
        <w:rPr>
          <w:lang w:val="fr-FR"/>
        </w:rPr>
        <w:t>so.</w:t>
      </w:r>
    </w:p>
    <w:p w:rsidR="00BC794F" w:rsidRDefault="00BC794F" w:rsidP="009A4399">
      <w:bookmarkStart w:id="6" w:name="_Toc512930905"/>
      <w:bookmarkStart w:id="7" w:name="_Toc456600921"/>
      <w:bookmarkStart w:id="8" w:name="_Toc456598590"/>
    </w:p>
    <w:p w:rsidR="00FA0A6F" w:rsidRDefault="00FA0A6F">
      <w:pPr>
        <w:pStyle w:val="Ttulo2"/>
      </w:pPr>
      <w:bookmarkStart w:id="9" w:name="_Toc480728563"/>
      <w:r>
        <w:t>Referências</w:t>
      </w:r>
      <w:bookmarkEnd w:id="6"/>
      <w:bookmarkEnd w:id="7"/>
      <w:bookmarkEnd w:id="8"/>
      <w:bookmarkEnd w:id="9"/>
    </w:p>
    <w:p w:rsidR="00BC794F" w:rsidRDefault="00BC794F" w:rsidP="00BC794F">
      <w:pPr>
        <w:pStyle w:val="texto"/>
      </w:pPr>
      <w:bookmarkStart w:id="10" w:name="_Toc512930906"/>
      <w:r>
        <w:t>Nenhuma</w:t>
      </w:r>
    </w:p>
    <w:p w:rsidR="00BC794F" w:rsidRDefault="00BC794F" w:rsidP="00BC794F">
      <w:pPr>
        <w:pStyle w:val="texto"/>
      </w:pPr>
    </w:p>
    <w:p w:rsidR="00FA0A6F" w:rsidRDefault="00FA0A6F">
      <w:pPr>
        <w:pStyle w:val="Ttulo1"/>
        <w:ind w:left="1080" w:hanging="360"/>
        <w:rPr>
          <w:sz w:val="20"/>
          <w:szCs w:val="20"/>
        </w:rPr>
      </w:pPr>
      <w:bookmarkStart w:id="11" w:name="_Toc480728564"/>
      <w:r>
        <w:rPr>
          <w:sz w:val="20"/>
          <w:szCs w:val="20"/>
        </w:rPr>
        <w:t>Posicionamento</w:t>
      </w:r>
      <w:bookmarkEnd w:id="4"/>
      <w:bookmarkEnd w:id="5"/>
      <w:bookmarkEnd w:id="10"/>
      <w:bookmarkEnd w:id="11"/>
    </w:p>
    <w:p w:rsidR="00FA0A6F" w:rsidRDefault="00FA0A6F">
      <w:pPr>
        <w:pStyle w:val="Ttulo2"/>
      </w:pPr>
      <w:bookmarkStart w:id="12" w:name="_Toc512930907"/>
      <w:bookmarkStart w:id="13" w:name="_Toc452813579"/>
      <w:bookmarkStart w:id="14" w:name="_Toc436203379"/>
      <w:bookmarkStart w:id="15" w:name="_Toc480728565"/>
      <w:r>
        <w:t>Descrição do Problema</w:t>
      </w:r>
      <w:bookmarkEnd w:id="12"/>
      <w:bookmarkEnd w:id="13"/>
      <w:bookmarkEnd w:id="14"/>
      <w:bookmarkEnd w:id="15"/>
    </w:p>
    <w:p w:rsidR="00FA0A6F" w:rsidRDefault="00FA0A6F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A0A6F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0A6F" w:rsidRDefault="00FA0A6F">
            <w:pPr>
              <w:pStyle w:val="Corpodetexto"/>
              <w:keepNext/>
              <w:ind w:left="72"/>
            </w:pPr>
            <w:r>
              <w:t>O problema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0A6F" w:rsidRDefault="00BC794F" w:rsidP="00BC794F">
            <w:pPr>
              <w:pStyle w:val="texto-caixa"/>
            </w:pPr>
            <w:r>
              <w:t xml:space="preserve">É a necessidade </w:t>
            </w:r>
            <w:r w:rsidR="00C31A33">
              <w:t>de controle, organização e saída de um almoxarifado.</w:t>
            </w:r>
          </w:p>
        </w:tc>
      </w:tr>
      <w:tr w:rsidR="00FA0A6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0A6F" w:rsidRDefault="00FA0A6F">
            <w:pPr>
              <w:pStyle w:val="Corpodetexto"/>
              <w:keepNext/>
              <w:ind w:left="72"/>
              <w:rPr>
                <w:lang w:val="fr-FR"/>
              </w:rPr>
            </w:pPr>
            <w:r>
              <w:rPr>
                <w:lang w:val="fr-FR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0A6F" w:rsidRDefault="00BC794F" w:rsidP="00BC794F">
            <w:pPr>
              <w:pStyle w:val="texto-caixa"/>
              <w:rPr>
                <w:lang w:val="fr-FR"/>
              </w:rPr>
            </w:pPr>
            <w:r>
              <w:t>Os usuários têm dificuldade</w:t>
            </w:r>
            <w:r w:rsidR="0027313C">
              <w:t>s na localização e na saída</w:t>
            </w:r>
            <w:r>
              <w:t xml:space="preserve"> da organização dos </w:t>
            </w:r>
            <w:r w:rsidR="00B060BA">
              <w:t>produtos</w:t>
            </w:r>
            <w:r>
              <w:t>.</w:t>
            </w:r>
          </w:p>
        </w:tc>
      </w:tr>
      <w:tr w:rsidR="00FA0A6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0A6F" w:rsidRDefault="00FA0A6F">
            <w:pPr>
              <w:pStyle w:val="Corpodetexto"/>
              <w:keepNext/>
              <w:ind w:left="72"/>
              <w:rPr>
                <w:lang w:val="fr-FR"/>
              </w:rPr>
            </w:pPr>
            <w:r>
              <w:rPr>
                <w:lang w:val="fr-F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0A6F" w:rsidRDefault="00BC794F" w:rsidP="00BC794F">
            <w:pPr>
              <w:pStyle w:val="texto-caixa"/>
            </w:pPr>
            <w:r>
              <w:t>Tempo perdido na localiza</w:t>
            </w:r>
            <w:r w:rsidR="00360B82">
              <w:t>ção e verificação dos produtos</w:t>
            </w:r>
            <w:r>
              <w:t>.</w:t>
            </w:r>
          </w:p>
        </w:tc>
      </w:tr>
      <w:tr w:rsidR="00FA0A6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0A6F" w:rsidRDefault="00FA0A6F">
            <w:pPr>
              <w:pStyle w:val="Corpodetexto"/>
              <w:ind w:left="72"/>
            </w:pPr>
            <w:r>
              <w:t>uma boa solução seria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0A6F" w:rsidRDefault="00BC794F" w:rsidP="00BC794F">
            <w:pPr>
              <w:pStyle w:val="texto-caixa"/>
              <w:rPr>
                <w:lang w:val="fr-FR"/>
              </w:rPr>
            </w:pPr>
            <w:r>
              <w:rPr>
                <w:lang w:val="fr-FR"/>
              </w:rPr>
              <w:t xml:space="preserve">Um software que catalogue todos os </w:t>
            </w:r>
            <w:r w:rsidR="00164B99">
              <w:rPr>
                <w:lang w:val="fr-FR"/>
              </w:rPr>
              <w:t>produtos</w:t>
            </w:r>
            <w:r>
              <w:rPr>
                <w:lang w:val="fr-FR"/>
              </w:rPr>
              <w:t xml:space="preserve"> de forma simples e possibilite criar ‘tags’ para cada um deles.</w:t>
            </w:r>
          </w:p>
        </w:tc>
      </w:tr>
    </w:tbl>
    <w:p w:rsidR="00FA0A6F" w:rsidRDefault="00FA0A6F">
      <w:pPr>
        <w:pStyle w:val="Ttulo2"/>
      </w:pPr>
      <w:bookmarkStart w:id="16" w:name="_Toc512930908"/>
      <w:bookmarkStart w:id="17" w:name="_Toc452813580"/>
      <w:bookmarkStart w:id="18" w:name="_Toc436203380"/>
      <w:bookmarkStart w:id="19" w:name="_Toc425054392"/>
      <w:bookmarkStart w:id="20" w:name="_Toc422186485"/>
      <w:bookmarkStart w:id="21" w:name="_Toc480728566"/>
      <w:r>
        <w:t>Sentença de Posição do Produto</w:t>
      </w:r>
      <w:bookmarkEnd w:id="16"/>
      <w:bookmarkEnd w:id="17"/>
      <w:bookmarkEnd w:id="18"/>
      <w:bookmarkEnd w:id="19"/>
      <w:bookmarkEnd w:id="20"/>
      <w:bookmarkEnd w:id="21"/>
    </w:p>
    <w:p w:rsidR="00FA0A6F" w:rsidRDefault="00FA0A6F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A0A6F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0A6F" w:rsidRDefault="00FA0A6F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0A6F" w:rsidRDefault="003E3A1C" w:rsidP="002A7523">
            <w:pPr>
              <w:pStyle w:val="texto-caixa"/>
            </w:pPr>
            <w:r>
              <w:t xml:space="preserve">Gestão de </w:t>
            </w:r>
            <w:r w:rsidR="00164B99">
              <w:t>pequeno</w:t>
            </w:r>
            <w:r w:rsidR="002A7523">
              <w:t xml:space="preserve">s </w:t>
            </w:r>
            <w:r w:rsidR="00164B99">
              <w:t>al</w:t>
            </w:r>
            <w:r w:rsidR="009A7BFD">
              <w:t>m</w:t>
            </w:r>
            <w:r w:rsidR="00164B99">
              <w:t>oxarifados</w:t>
            </w:r>
            <w:r w:rsidR="0061482B">
              <w:t>.</w:t>
            </w:r>
          </w:p>
        </w:tc>
      </w:tr>
      <w:tr w:rsidR="00FA0A6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0A6F" w:rsidRDefault="00FA0A6F">
            <w:pPr>
              <w:pStyle w:val="Corpodetexto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0A6F" w:rsidRDefault="003E3A1C" w:rsidP="002A7523">
            <w:pPr>
              <w:pStyle w:val="texto-caixa"/>
            </w:pPr>
            <w:r>
              <w:t xml:space="preserve">Donos de </w:t>
            </w:r>
            <w:r w:rsidR="002A7523">
              <w:t xml:space="preserve">pequenas </w:t>
            </w:r>
            <w:r w:rsidR="00773835">
              <w:t>empresas</w:t>
            </w:r>
            <w:r>
              <w:t>.</w:t>
            </w:r>
          </w:p>
        </w:tc>
      </w:tr>
      <w:tr w:rsidR="00FA0A6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0A6F" w:rsidRDefault="00FA0A6F" w:rsidP="0061482B">
            <w:pPr>
              <w:pStyle w:val="Corpodetexto"/>
              <w:keepNext/>
              <w:ind w:left="72"/>
            </w:pPr>
            <w:r>
              <w:t xml:space="preserve">O </w:t>
            </w:r>
            <w:r w:rsidR="00773835">
              <w:rPr>
                <w:b/>
              </w:rPr>
              <w:t>Almoxarifado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0A6F" w:rsidRDefault="002A7523" w:rsidP="002A7523">
            <w:pPr>
              <w:pStyle w:val="texto-caixa"/>
            </w:pPr>
            <w:r>
              <w:t>É</w:t>
            </w:r>
            <w:r w:rsidR="00FA0A6F">
              <w:t xml:space="preserve"> um</w:t>
            </w:r>
            <w:r w:rsidR="003E3A1C">
              <w:t xml:space="preserve"> catalogador</w:t>
            </w:r>
            <w:r w:rsidR="00773835">
              <w:t>.</w:t>
            </w:r>
          </w:p>
        </w:tc>
      </w:tr>
      <w:tr w:rsidR="00FA0A6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0A6F" w:rsidRDefault="00FA0A6F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0A6F" w:rsidRDefault="003E3A1C" w:rsidP="002A7523">
            <w:pPr>
              <w:pStyle w:val="texto-caixa"/>
              <w:rPr>
                <w:lang w:val="fr-FR"/>
              </w:rPr>
            </w:pPr>
            <w:r>
              <w:t>Irá facilitar muito a gestão e or</w:t>
            </w:r>
            <w:r w:rsidR="00B62BB3">
              <w:t>ganização da sua pequena empresa</w:t>
            </w:r>
            <w:r>
              <w:t>.</w:t>
            </w:r>
          </w:p>
        </w:tc>
      </w:tr>
      <w:tr w:rsidR="00FA0A6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0A6F" w:rsidRDefault="00FA0A6F">
            <w:pPr>
              <w:pStyle w:val="Corpodetexto"/>
              <w:keepNext/>
              <w:ind w:left="72"/>
            </w:pPr>
            <w:r>
              <w:t>Diferente de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0A6F" w:rsidRDefault="00B62BB3" w:rsidP="002A7523">
            <w:pPr>
              <w:pStyle w:val="texto-caixa"/>
            </w:pPr>
            <w:r>
              <w:t>......</w:t>
            </w:r>
          </w:p>
        </w:tc>
      </w:tr>
      <w:tr w:rsidR="00FA0A6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FA0A6F" w:rsidRDefault="00FA0A6F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A0A6F" w:rsidRDefault="002A7523" w:rsidP="002A7523">
            <w:pPr>
              <w:pStyle w:val="texto-caixa"/>
            </w:pPr>
            <w:r>
              <w:t>Torna</w:t>
            </w:r>
            <w:r w:rsidRPr="002A7523">
              <w:t xml:space="preserve"> a vida dos usuários mais fácil</w:t>
            </w:r>
            <w:r>
              <w:t xml:space="preserve">, dando formas de </w:t>
            </w:r>
            <w:r w:rsidR="00B62BB3">
              <w:t>organizar seus produtos</w:t>
            </w:r>
            <w:r>
              <w:t>.</w:t>
            </w:r>
          </w:p>
        </w:tc>
      </w:tr>
    </w:tbl>
    <w:p w:rsidR="002A7523" w:rsidRDefault="002A7523" w:rsidP="001F3AB1">
      <w:pPr>
        <w:rPr>
          <w:lang w:val="fr-FR"/>
        </w:rPr>
      </w:pPr>
      <w:bookmarkStart w:id="22" w:name="_Toc512930909"/>
      <w:bookmarkStart w:id="23" w:name="_Toc452813581"/>
      <w:bookmarkStart w:id="24" w:name="_Toc447960005"/>
      <w:bookmarkStart w:id="25" w:name="_Toc436203381"/>
    </w:p>
    <w:p w:rsidR="00FA0A6F" w:rsidRDefault="00FA0A6F">
      <w:pPr>
        <w:pStyle w:val="Ttulo1"/>
        <w:ind w:left="1080" w:hanging="360"/>
        <w:rPr>
          <w:sz w:val="20"/>
          <w:szCs w:val="20"/>
          <w:lang w:val="fr-FR"/>
        </w:rPr>
      </w:pPr>
      <w:bookmarkStart w:id="26" w:name="_Toc480728567"/>
      <w:r>
        <w:rPr>
          <w:sz w:val="20"/>
          <w:szCs w:val="20"/>
          <w:lang w:val="fr-FR"/>
        </w:rPr>
        <w:t>Descrições dos Envolvidos e Usuários</w:t>
      </w:r>
      <w:bookmarkEnd w:id="22"/>
      <w:bookmarkEnd w:id="23"/>
      <w:bookmarkEnd w:id="24"/>
      <w:bookmarkEnd w:id="26"/>
    </w:p>
    <w:p w:rsidR="004C1A2C" w:rsidRPr="00626E17" w:rsidRDefault="004C1A2C" w:rsidP="004C1A2C">
      <w:pPr>
        <w:pStyle w:val="texto"/>
      </w:pPr>
      <w:bookmarkStart w:id="27" w:name="_Toc512930910"/>
      <w:bookmarkStart w:id="28" w:name="_Toc452813583"/>
      <w:r w:rsidRPr="00626E17">
        <w:t xml:space="preserve">O mercado-alvo desse sistema </w:t>
      </w:r>
      <w:r>
        <w:t xml:space="preserve">são </w:t>
      </w:r>
      <w:r w:rsidR="005317A2">
        <w:t>d</w:t>
      </w:r>
      <w:r w:rsidR="005317A2" w:rsidRPr="005317A2">
        <w:t xml:space="preserve">onos de pequenas </w:t>
      </w:r>
      <w:r w:rsidR="003E5C62">
        <w:t xml:space="preserve">empresas </w:t>
      </w:r>
      <w:r w:rsidR="005317A2">
        <w:t>e que desejam praticidade na organização</w:t>
      </w:r>
      <w:r w:rsidR="005317A2" w:rsidRPr="005317A2">
        <w:t xml:space="preserve"> e </w:t>
      </w:r>
      <w:r w:rsidR="005317A2">
        <w:t>gestão dos</w:t>
      </w:r>
      <w:r w:rsidR="005317A2" w:rsidRPr="005317A2">
        <w:t xml:space="preserve"> seus </w:t>
      </w:r>
      <w:r w:rsidR="003E5C62">
        <w:t>produtos</w:t>
      </w:r>
      <w:r>
        <w:t>.</w:t>
      </w:r>
    </w:p>
    <w:p w:rsidR="00FA0A6F" w:rsidRDefault="00FA0A6F">
      <w:pPr>
        <w:pStyle w:val="Ttulo2"/>
      </w:pPr>
      <w:bookmarkStart w:id="29" w:name="_Toc480728568"/>
      <w:r>
        <w:t>Resumo dos Envolvidos</w:t>
      </w:r>
      <w:bookmarkEnd w:id="27"/>
      <w:bookmarkEnd w:id="28"/>
      <w:bookmarkEnd w:id="29"/>
    </w:p>
    <w:p w:rsidR="00FA0A6F" w:rsidRDefault="00FA0A6F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FA0A6F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A0A6F" w:rsidRDefault="00FA0A6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A0A6F" w:rsidRDefault="00FA0A6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A0A6F" w:rsidRDefault="00FA0A6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4276A4" w:rsidTr="00C537AC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276A4" w:rsidRPr="00C975D5" w:rsidRDefault="004276A4" w:rsidP="004276A4">
            <w:pPr>
              <w:pStyle w:val="texto-caixa"/>
            </w:pPr>
            <w:r>
              <w:t>Usuário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276A4" w:rsidRPr="00C975D5" w:rsidRDefault="004276A4" w:rsidP="004276A4">
            <w:pPr>
              <w:pStyle w:val="texto-caixa"/>
            </w:pPr>
            <w:r>
              <w:t>Usuário</w:t>
            </w:r>
            <w:r w:rsidRPr="00C975D5">
              <w:t xml:space="preserve"> 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276A4" w:rsidRPr="00C975D5" w:rsidRDefault="004276A4" w:rsidP="004276A4">
            <w:pPr>
              <w:pStyle w:val="texto-caixa"/>
            </w:pPr>
            <w:r w:rsidRPr="00C975D5">
              <w:t xml:space="preserve">Atua </w:t>
            </w:r>
            <w:r>
              <w:t>na inserção de dados e pesquisa das informações</w:t>
            </w:r>
            <w:r w:rsidRPr="00C975D5">
              <w:t>.</w:t>
            </w:r>
          </w:p>
        </w:tc>
      </w:tr>
    </w:tbl>
    <w:p w:rsidR="004276A4" w:rsidRDefault="004276A4" w:rsidP="00D13287">
      <w:pPr>
        <w:rPr>
          <w:lang w:val="fr-FR"/>
        </w:rPr>
      </w:pPr>
      <w:bookmarkStart w:id="30" w:name="_Toc512930911"/>
      <w:bookmarkStart w:id="31" w:name="_Toc452813584"/>
      <w:bookmarkStart w:id="32" w:name="_GoBack"/>
      <w:bookmarkEnd w:id="32"/>
    </w:p>
    <w:p w:rsidR="00FA0A6F" w:rsidRDefault="00FA0A6F">
      <w:pPr>
        <w:pStyle w:val="Ttulo2"/>
        <w:rPr>
          <w:lang w:val="fr-FR"/>
        </w:rPr>
      </w:pPr>
      <w:bookmarkStart w:id="33" w:name="_Toc480728569"/>
      <w:r>
        <w:rPr>
          <w:lang w:val="fr-FR"/>
        </w:rPr>
        <w:t>Resumo dos Usuários</w:t>
      </w:r>
      <w:bookmarkEnd w:id="30"/>
      <w:bookmarkEnd w:id="31"/>
      <w:bookmarkEnd w:id="33"/>
    </w:p>
    <w:p w:rsidR="00FA0A6F" w:rsidRDefault="00FA0A6F">
      <w:pPr>
        <w:pStyle w:val="InfoBlue"/>
      </w:pPr>
    </w:p>
    <w:tbl>
      <w:tblPr>
        <w:tblW w:w="8748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8"/>
        <w:gridCol w:w="1882"/>
        <w:gridCol w:w="3240"/>
        <w:gridCol w:w="2628"/>
      </w:tblGrid>
      <w:tr w:rsidR="00FA0A6F" w:rsidTr="004276A4">
        <w:trPr>
          <w:trHeight w:val="418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A0A6F" w:rsidRDefault="00FA0A6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A0A6F" w:rsidRDefault="00FA0A6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A0A6F" w:rsidRDefault="00FA0A6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A0A6F" w:rsidRDefault="00FA0A6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Envolvido</w:t>
            </w:r>
          </w:p>
        </w:tc>
      </w:tr>
      <w:tr w:rsidR="004276A4" w:rsidTr="004276A4">
        <w:trPr>
          <w:trHeight w:val="145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276A4" w:rsidRPr="00C975D5" w:rsidRDefault="004276A4" w:rsidP="004276A4">
            <w:pPr>
              <w:pStyle w:val="texto-caixa"/>
            </w:pPr>
            <w:r>
              <w:t>Usuário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276A4" w:rsidRPr="00C975D5" w:rsidRDefault="004276A4" w:rsidP="004276A4">
            <w:pPr>
              <w:pStyle w:val="texto-caixa"/>
            </w:pPr>
            <w:r>
              <w:t>Usuário</w:t>
            </w:r>
            <w:r w:rsidRPr="00C975D5">
              <w:t xml:space="preserve"> 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6A4" w:rsidRDefault="004276A4" w:rsidP="004276A4">
            <w:pPr>
              <w:pStyle w:val="texto-caixa"/>
            </w:pPr>
            <w:r w:rsidRPr="00C975D5">
              <w:t xml:space="preserve">Atua </w:t>
            </w:r>
            <w:r>
              <w:t>na inserção de dados e pesquisa das informações</w:t>
            </w:r>
            <w:r w:rsidRPr="00C975D5">
              <w:t>.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6A4" w:rsidRDefault="004276A4" w:rsidP="004276A4">
            <w:pPr>
              <w:pStyle w:val="InfoBlue"/>
            </w:pPr>
          </w:p>
        </w:tc>
      </w:tr>
    </w:tbl>
    <w:p w:rsidR="00FA0A6F" w:rsidRDefault="00FA0A6F">
      <w:pPr>
        <w:pStyle w:val="Corpodetexto"/>
      </w:pPr>
    </w:p>
    <w:p w:rsidR="00FA0A6F" w:rsidRDefault="00FA0A6F">
      <w:pPr>
        <w:pStyle w:val="Ttulo2"/>
      </w:pPr>
      <w:bookmarkStart w:id="34" w:name="_Toc512930912"/>
      <w:bookmarkStart w:id="35" w:name="_Toc452813585"/>
      <w:bookmarkStart w:id="36" w:name="_Toc436203384"/>
      <w:bookmarkStart w:id="37" w:name="_Toc425054386"/>
      <w:bookmarkStart w:id="38" w:name="_Toc422186479"/>
      <w:bookmarkStart w:id="39" w:name="_Toc346297773"/>
      <w:bookmarkStart w:id="40" w:name="_Toc342757864"/>
      <w:bookmarkStart w:id="41" w:name="_Toc480728570"/>
      <w:r>
        <w:t>Ambiente do Usuário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FA0A6F" w:rsidRDefault="004276A4" w:rsidP="006556B1">
      <w:pPr>
        <w:pStyle w:val="texto"/>
      </w:pPr>
      <w:r>
        <w:t xml:space="preserve">Basicamente há apenas 1 tipo de usuário. Este usuário realiza o cadastramento dos </w:t>
      </w:r>
      <w:r w:rsidR="00B17B69">
        <w:t>empregados</w:t>
      </w:r>
      <w:r>
        <w:t xml:space="preserve">, </w:t>
      </w:r>
      <w:r w:rsidR="00B17B69">
        <w:t>produtos</w:t>
      </w:r>
      <w:r>
        <w:t xml:space="preserve">, </w:t>
      </w:r>
      <w:r w:rsidR="00B17B69">
        <w:t>setores</w:t>
      </w:r>
      <w:r>
        <w:t xml:space="preserve"> e etc. Este mesmo usuário poderá criar as </w:t>
      </w:r>
      <w:proofErr w:type="spellStart"/>
      <w:r>
        <w:t>tags</w:t>
      </w:r>
      <w:proofErr w:type="spellEnd"/>
      <w:r>
        <w:t xml:space="preserve"> para etiquetas e cadastrar </w:t>
      </w:r>
      <w:r w:rsidR="00C16332">
        <w:t>cada produto</w:t>
      </w:r>
      <w:r>
        <w:t xml:space="preserve">. </w:t>
      </w:r>
      <w:r w:rsidR="00C16332">
        <w:t>Um usuário leva cerca de 3</w:t>
      </w:r>
      <w:r w:rsidR="006556B1">
        <w:t xml:space="preserve"> minutos para cadas</w:t>
      </w:r>
      <w:r w:rsidR="00C16332">
        <w:t>trar 1 produto</w:t>
      </w:r>
      <w:r w:rsidR="006556B1">
        <w:t>.</w:t>
      </w:r>
    </w:p>
    <w:p w:rsidR="006556B1" w:rsidRDefault="006556B1" w:rsidP="006556B1">
      <w:pPr>
        <w:pStyle w:val="texto"/>
      </w:pPr>
      <w:r>
        <w:t>A linguagem adotada é o Java.</w:t>
      </w:r>
    </w:p>
    <w:p w:rsidR="006556B1" w:rsidRDefault="006556B1" w:rsidP="006556B1">
      <w:pPr>
        <w:pStyle w:val="texto"/>
      </w:pPr>
    </w:p>
    <w:p w:rsidR="00FA0A6F" w:rsidRDefault="00FA0A6F">
      <w:pPr>
        <w:pStyle w:val="Ttulo2"/>
      </w:pPr>
      <w:bookmarkStart w:id="42" w:name="_Toc512930913"/>
      <w:bookmarkStart w:id="43" w:name="_Toc452813588"/>
      <w:bookmarkStart w:id="44" w:name="_Toc480728571"/>
      <w:r>
        <w:t>Resumo das Principais Necessidades dos Envolvidos ou Usuários</w:t>
      </w:r>
      <w:bookmarkEnd w:id="42"/>
      <w:bookmarkEnd w:id="43"/>
      <w:bookmarkEnd w:id="44"/>
    </w:p>
    <w:p w:rsidR="008725A6" w:rsidRDefault="008725A6" w:rsidP="008725A6">
      <w:pPr>
        <w:pStyle w:val="texto"/>
      </w:pPr>
      <w:r>
        <w:t xml:space="preserve">Os usuários têm dificuldades na localização e na manutenção da organização dos </w:t>
      </w:r>
      <w:r w:rsidR="005C16BC">
        <w:t>produtos</w:t>
      </w:r>
      <w:r>
        <w:t xml:space="preserve">. Grande parte desses usuários utilizam formas primitivas (como planilhas em </w:t>
      </w:r>
      <w:proofErr w:type="spellStart"/>
      <w:r>
        <w:t>excel</w:t>
      </w:r>
      <w:proofErr w:type="spellEnd"/>
      <w:r>
        <w:t xml:space="preserve">) para gerir esses </w:t>
      </w:r>
      <w:r w:rsidR="005C16BC">
        <w:t>produtos</w:t>
      </w:r>
      <w:r>
        <w:t xml:space="preserve">. Com isso, muito tempo é perdido na localização e verificação dos </w:t>
      </w:r>
      <w:r w:rsidR="00583CDE">
        <w:t>seus produtos</w:t>
      </w:r>
      <w:r>
        <w:t>.</w:t>
      </w:r>
    </w:p>
    <w:p w:rsidR="00FA0A6F" w:rsidRDefault="00FA0A6F">
      <w:pPr>
        <w:pStyle w:val="Corpodetexto"/>
      </w:pPr>
    </w:p>
    <w:p w:rsidR="00FA0A6F" w:rsidRDefault="00FA0A6F" w:rsidP="008725A6">
      <w:pPr>
        <w:pStyle w:val="Ttulo2"/>
      </w:pPr>
      <w:bookmarkStart w:id="45" w:name="_Toc512930914"/>
      <w:bookmarkStart w:id="46" w:name="_Toc452813589"/>
      <w:bookmarkStart w:id="47" w:name="_Toc480728572"/>
      <w:r>
        <w:t>Alternativas e Concorrência</w:t>
      </w:r>
      <w:bookmarkEnd w:id="45"/>
      <w:bookmarkEnd w:id="46"/>
      <w:bookmarkEnd w:id="47"/>
    </w:p>
    <w:p w:rsidR="008725A6" w:rsidRPr="008725A6" w:rsidRDefault="00B00065" w:rsidP="008725A6">
      <w:pPr>
        <w:pStyle w:val="texto"/>
      </w:pPr>
      <w:r>
        <w:t>........</w:t>
      </w:r>
    </w:p>
    <w:p w:rsidR="008725A6" w:rsidRPr="008725A6" w:rsidRDefault="008725A6" w:rsidP="008725A6">
      <w:pPr>
        <w:pStyle w:val="Corpodetexto"/>
      </w:pPr>
    </w:p>
    <w:p w:rsidR="00FA0A6F" w:rsidRDefault="00FA0A6F">
      <w:pPr>
        <w:pStyle w:val="Ttulo1"/>
        <w:ind w:left="1080" w:hanging="360"/>
        <w:rPr>
          <w:sz w:val="20"/>
          <w:szCs w:val="20"/>
        </w:rPr>
      </w:pPr>
      <w:bookmarkStart w:id="48" w:name="_Toc512930915"/>
      <w:bookmarkStart w:id="49" w:name="_Toc452813590"/>
      <w:bookmarkStart w:id="50" w:name="_Toc436203387"/>
      <w:bookmarkStart w:id="51" w:name="_Toc480728573"/>
      <w:bookmarkEnd w:id="25"/>
      <w:r>
        <w:rPr>
          <w:sz w:val="20"/>
          <w:szCs w:val="20"/>
        </w:rPr>
        <w:t>Visão Geral do Produto</w:t>
      </w:r>
      <w:bookmarkEnd w:id="48"/>
      <w:bookmarkEnd w:id="49"/>
      <w:bookmarkEnd w:id="50"/>
      <w:bookmarkEnd w:id="51"/>
    </w:p>
    <w:p w:rsidR="00FA0A6F" w:rsidRDefault="00FA0A6F">
      <w:pPr>
        <w:pStyle w:val="Ttulo2"/>
      </w:pPr>
      <w:bookmarkStart w:id="52" w:name="_Toc512930916"/>
      <w:bookmarkStart w:id="53" w:name="_Toc452813591"/>
      <w:bookmarkStart w:id="54" w:name="_Toc436203388"/>
      <w:bookmarkStart w:id="55" w:name="_Toc425054391"/>
      <w:bookmarkStart w:id="56" w:name="_Toc422186484"/>
      <w:bookmarkStart w:id="57" w:name="_Toc346297778"/>
      <w:bookmarkStart w:id="58" w:name="_Toc342757867"/>
      <w:bookmarkStart w:id="59" w:name="_Toc339784266"/>
      <w:bookmarkStart w:id="60" w:name="_Toc339783677"/>
      <w:bookmarkStart w:id="61" w:name="_Toc323533353"/>
      <w:bookmarkStart w:id="62" w:name="_Toc320279476"/>
      <w:bookmarkStart w:id="63" w:name="_Toc320274603"/>
      <w:bookmarkStart w:id="64" w:name="_Toc318088998"/>
      <w:bookmarkStart w:id="65" w:name="_Toc480728574"/>
      <w:r>
        <w:t>Perspectiva do Produto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C9690D" w:rsidRDefault="00B00065" w:rsidP="00C9690D">
      <w:pPr>
        <w:pStyle w:val="texto"/>
      </w:pPr>
      <w:r>
        <w:t>Almoxarifado</w:t>
      </w:r>
      <w:r w:rsidR="006334AB">
        <w:t xml:space="preserve"> </w:t>
      </w:r>
      <w:r w:rsidR="00C9690D">
        <w:t>é um software para g</w:t>
      </w:r>
      <w:r w:rsidR="006334AB">
        <w:t>estão</w:t>
      </w:r>
      <w:r w:rsidR="00C9690D">
        <w:t xml:space="preserve"> de pequenas </w:t>
      </w:r>
      <w:r>
        <w:t>empresas</w:t>
      </w:r>
      <w:r w:rsidR="00C9690D">
        <w:t xml:space="preserve">, voltado para proprietários de </w:t>
      </w:r>
      <w:r w:rsidR="006334AB">
        <w:t xml:space="preserve">pequenas </w:t>
      </w:r>
      <w:r w:rsidR="00250A7A">
        <w:t>movimentações de produtos</w:t>
      </w:r>
      <w:r w:rsidR="006334AB">
        <w:t>.</w:t>
      </w:r>
      <w:r w:rsidR="00C9690D">
        <w:t xml:space="preserve"> </w:t>
      </w:r>
      <w:r w:rsidR="006334AB">
        <w:t>É um catalogador</w:t>
      </w:r>
      <w:r w:rsidR="00C9690D">
        <w:t xml:space="preserve"> que i</w:t>
      </w:r>
      <w:r w:rsidR="006334AB">
        <w:t xml:space="preserve">rá facilitar muito </w:t>
      </w:r>
      <w:r w:rsidR="00C9690D">
        <w:t>n</w:t>
      </w:r>
      <w:r w:rsidR="006334AB">
        <w:t xml:space="preserve">a gestão e organização </w:t>
      </w:r>
      <w:r w:rsidR="00C9690D">
        <w:t>de</w:t>
      </w:r>
      <w:r w:rsidR="006334AB">
        <w:t xml:space="preserve"> </w:t>
      </w:r>
      <w:r w:rsidR="00F4204C">
        <w:t>saída de produtos</w:t>
      </w:r>
      <w:r w:rsidR="006334AB">
        <w:t>.</w:t>
      </w:r>
    </w:p>
    <w:p w:rsidR="00C9690D" w:rsidRDefault="00C9690D">
      <w:pPr>
        <w:widowControl/>
        <w:autoSpaceDE/>
        <w:autoSpaceDN/>
        <w:spacing w:line="240" w:lineRule="auto"/>
        <w:rPr>
          <w:rFonts w:ascii="Arial" w:hAnsi="Arial" w:cs="Arial"/>
        </w:rPr>
      </w:pPr>
      <w:r>
        <w:br w:type="page"/>
      </w:r>
    </w:p>
    <w:p w:rsidR="00FA0A6F" w:rsidRDefault="00FA0A6F">
      <w:pPr>
        <w:pStyle w:val="Ttulo2"/>
      </w:pPr>
      <w:bookmarkStart w:id="66" w:name="_Toc512930917"/>
      <w:bookmarkStart w:id="67" w:name="_Toc452813593"/>
      <w:bookmarkStart w:id="68" w:name="_Toc436203390"/>
      <w:bookmarkStart w:id="69" w:name="_Toc425054394"/>
      <w:bookmarkStart w:id="70" w:name="_Toc422186487"/>
      <w:bookmarkStart w:id="71" w:name="_Toc346297780"/>
      <w:bookmarkStart w:id="72" w:name="_Toc342757869"/>
      <w:bookmarkStart w:id="73" w:name="_Toc339784278"/>
      <w:bookmarkStart w:id="74" w:name="_Toc339783689"/>
      <w:bookmarkStart w:id="75" w:name="_Toc323533379"/>
      <w:bookmarkStart w:id="76" w:name="_Toc320279510"/>
      <w:bookmarkStart w:id="77" w:name="_Toc320274637"/>
      <w:bookmarkStart w:id="78" w:name="_Toc318089002"/>
      <w:bookmarkStart w:id="79" w:name="_Toc480728575"/>
      <w:r>
        <w:lastRenderedPageBreak/>
        <w:t>Suposições e Dependências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C9690D" w:rsidRDefault="00C9690D" w:rsidP="00C9690D">
      <w:pPr>
        <w:pStyle w:val="texto"/>
      </w:pPr>
      <w:r>
        <w:t>Dependências: Java JDK 5.0 Update 6</w:t>
      </w:r>
      <w:r w:rsidR="00AA1D9F">
        <w:t xml:space="preserve"> (ou superior)</w:t>
      </w:r>
    </w:p>
    <w:p w:rsidR="00FA0A6F" w:rsidRDefault="00FA0A6F">
      <w:pPr>
        <w:pStyle w:val="InfoBlue"/>
      </w:pPr>
    </w:p>
    <w:p w:rsidR="00FA0A6F" w:rsidRDefault="00FA0A6F">
      <w:pPr>
        <w:pStyle w:val="Ttulo1"/>
        <w:ind w:left="1080" w:hanging="360"/>
        <w:rPr>
          <w:sz w:val="20"/>
          <w:szCs w:val="20"/>
        </w:rPr>
      </w:pPr>
      <w:bookmarkStart w:id="80" w:name="_Toc512930918"/>
      <w:bookmarkStart w:id="81" w:name="_Toc452813596"/>
      <w:bookmarkStart w:id="82" w:name="_Toc436203402"/>
      <w:bookmarkStart w:id="83" w:name="_Toc480728576"/>
      <w:r>
        <w:rPr>
          <w:sz w:val="20"/>
          <w:szCs w:val="20"/>
        </w:rPr>
        <w:t>Recursos do Produto</w:t>
      </w:r>
      <w:bookmarkEnd w:id="80"/>
      <w:bookmarkEnd w:id="81"/>
      <w:bookmarkEnd w:id="82"/>
      <w:bookmarkEnd w:id="83"/>
    </w:p>
    <w:p w:rsidR="00E971DA" w:rsidRPr="00D44C26" w:rsidRDefault="00E971DA" w:rsidP="00E971DA">
      <w:pPr>
        <w:pStyle w:val="Ttulo2"/>
      </w:pPr>
      <w:bookmarkStart w:id="84" w:name="_Toc477299393"/>
      <w:bookmarkStart w:id="85" w:name="_Toc480728577"/>
      <w:r>
        <w:t>Requisitos Funcionais</w:t>
      </w:r>
      <w:bookmarkEnd w:id="84"/>
      <w:bookmarkEnd w:id="85"/>
    </w:p>
    <w:p w:rsidR="00E971DA" w:rsidRDefault="00E971DA" w:rsidP="00E971DA">
      <w:pPr>
        <w:pStyle w:val="Ttulo3"/>
      </w:pPr>
      <w:bookmarkStart w:id="86" w:name="_Toc477299394"/>
      <w:bookmarkStart w:id="87" w:name="_Toc480728578"/>
      <w:r>
        <w:t>Padrões Aplicáveis</w:t>
      </w:r>
      <w:bookmarkEnd w:id="86"/>
      <w:bookmarkEnd w:id="87"/>
    </w:p>
    <w:p w:rsidR="00E971DA" w:rsidRDefault="00E971DA" w:rsidP="00E971DA">
      <w:pPr>
        <w:pStyle w:val="texto"/>
      </w:pPr>
      <w:r>
        <w:t xml:space="preserve">O sistema deve ser compatível com os padrões </w:t>
      </w:r>
      <w:r w:rsidR="00486E3E">
        <w:t>Java</w:t>
      </w:r>
      <w:r>
        <w:t xml:space="preserve"> existentes.</w:t>
      </w:r>
    </w:p>
    <w:p w:rsidR="00E971DA" w:rsidRDefault="00E971DA" w:rsidP="00E971DA">
      <w:pPr>
        <w:pStyle w:val="Ttulo3"/>
      </w:pPr>
      <w:bookmarkStart w:id="88" w:name="_Toc477299395"/>
      <w:bookmarkStart w:id="89" w:name="_Toc480728579"/>
      <w:r>
        <w:t>Requisitos do Sistema</w:t>
      </w:r>
      <w:bookmarkEnd w:id="88"/>
      <w:bookmarkEnd w:id="89"/>
    </w:p>
    <w:p w:rsidR="00E971DA" w:rsidRDefault="00E971DA" w:rsidP="00E971DA">
      <w:pPr>
        <w:pStyle w:val="texto"/>
      </w:pPr>
      <w:r>
        <w:t>Nenhum especificado.</w:t>
      </w:r>
    </w:p>
    <w:p w:rsidR="00E971DA" w:rsidRDefault="00E971DA" w:rsidP="00E971DA">
      <w:pPr>
        <w:pStyle w:val="Ttulo3"/>
      </w:pPr>
      <w:bookmarkStart w:id="90" w:name="_Toc477299396"/>
      <w:bookmarkStart w:id="91" w:name="_Toc480728580"/>
      <w:r>
        <w:t>Requisitos de Desempenho</w:t>
      </w:r>
      <w:bookmarkEnd w:id="90"/>
      <w:bookmarkEnd w:id="91"/>
    </w:p>
    <w:p w:rsidR="00E971DA" w:rsidRDefault="00E971DA" w:rsidP="00E971DA">
      <w:pPr>
        <w:pStyle w:val="texto"/>
      </w:pPr>
      <w:r>
        <w:t>O sistema terá que</w:t>
      </w:r>
      <w:r w:rsidR="00F4204C">
        <w:t xml:space="preserve"> administrar cerca de 2000 produtos</w:t>
      </w:r>
      <w:r>
        <w:t>.</w:t>
      </w:r>
    </w:p>
    <w:p w:rsidR="00FA0A6F" w:rsidRDefault="00FA0A6F" w:rsidP="00E971DA">
      <w:pPr>
        <w:pStyle w:val="texto"/>
      </w:pPr>
    </w:p>
    <w:p w:rsidR="00FA0A6F" w:rsidRDefault="00FA0A6F">
      <w:pPr>
        <w:pStyle w:val="Ttulo1"/>
        <w:ind w:left="1080" w:hanging="360"/>
        <w:rPr>
          <w:sz w:val="20"/>
          <w:szCs w:val="20"/>
        </w:rPr>
      </w:pPr>
      <w:bookmarkStart w:id="92" w:name="_Toc512930919"/>
      <w:bookmarkStart w:id="93" w:name="_Toc452813602"/>
      <w:bookmarkStart w:id="94" w:name="_Toc436203408"/>
      <w:bookmarkStart w:id="95" w:name="_Toc480728581"/>
      <w:r>
        <w:rPr>
          <w:sz w:val="20"/>
          <w:szCs w:val="20"/>
        </w:rPr>
        <w:t>Outros Requisitos do Produto</w:t>
      </w:r>
      <w:bookmarkEnd w:id="92"/>
      <w:bookmarkEnd w:id="93"/>
      <w:bookmarkEnd w:id="94"/>
      <w:bookmarkEnd w:id="95"/>
    </w:p>
    <w:p w:rsidR="005354CF" w:rsidRDefault="005354CF" w:rsidP="005354CF">
      <w:pPr>
        <w:pStyle w:val="Ttulo3"/>
      </w:pPr>
      <w:bookmarkStart w:id="96" w:name="_Toc477299398"/>
      <w:bookmarkStart w:id="97" w:name="_Toc480728582"/>
      <w:bookmarkStart w:id="98" w:name="_Toc436203413"/>
      <w:r>
        <w:t>Manual do Usuário</w:t>
      </w:r>
      <w:bookmarkEnd w:id="96"/>
      <w:bookmarkEnd w:id="97"/>
    </w:p>
    <w:p w:rsidR="005354CF" w:rsidRDefault="005354CF" w:rsidP="005354CF">
      <w:pPr>
        <w:pStyle w:val="texto"/>
        <w:rPr>
          <w:rStyle w:val="tw4winInternal"/>
        </w:rPr>
      </w:pPr>
      <w:r>
        <w:t>Não é necessário - o sistema deve ser suficientemente fácil de usar para que não haja necessidade de um manual do usuário.</w:t>
      </w:r>
    </w:p>
    <w:p w:rsidR="00FA0A6F" w:rsidRDefault="00FA0A6F" w:rsidP="005354CF">
      <w:pPr>
        <w:pStyle w:val="texto"/>
      </w:pPr>
      <w:r>
        <w:rPr>
          <w:rStyle w:val="tw4winInternal"/>
        </w:rPr>
        <w:t xml:space="preserve"> </w:t>
      </w:r>
      <w:bookmarkEnd w:id="98"/>
    </w:p>
    <w:sectPr w:rsidR="00FA0A6F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392" w:rsidRDefault="00366392">
      <w:pPr>
        <w:spacing w:line="240" w:lineRule="auto"/>
      </w:pPr>
      <w:r>
        <w:separator/>
      </w:r>
    </w:p>
  </w:endnote>
  <w:endnote w:type="continuationSeparator" w:id="0">
    <w:p w:rsidR="00366392" w:rsidRDefault="0036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A0A6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0A6F" w:rsidRDefault="00FA0A6F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0A6F" w:rsidRDefault="00FA0A6F" w:rsidP="00A7155E">
          <w:pPr>
            <w:jc w:val="center"/>
          </w:pPr>
          <w:r>
            <w:sym w:font="Symbol" w:char="F0D3"/>
          </w:r>
          <w:r w:rsidR="003B2A54">
            <w:t xml:space="preserve"> </w:t>
          </w:r>
          <w:proofErr w:type="spellStart"/>
          <w:r w:rsidR="003B2A54">
            <w:t>JPL</w:t>
          </w:r>
          <w:r w:rsidR="00A7155E">
            <w:t>Soft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A4399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0A6F" w:rsidRDefault="00FA0A6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13287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FA0A6F" w:rsidRDefault="00FA0A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392" w:rsidRDefault="00366392">
      <w:pPr>
        <w:spacing w:line="240" w:lineRule="auto"/>
      </w:pPr>
      <w:r>
        <w:separator/>
      </w:r>
    </w:p>
  </w:footnote>
  <w:footnote w:type="continuationSeparator" w:id="0">
    <w:p w:rsidR="00366392" w:rsidRDefault="0036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A6F" w:rsidRDefault="00FA0A6F">
    <w:pPr>
      <w:rPr>
        <w:sz w:val="24"/>
        <w:szCs w:val="24"/>
      </w:rPr>
    </w:pPr>
  </w:p>
  <w:p w:rsidR="00FA0A6F" w:rsidRDefault="00FA0A6F">
    <w:pPr>
      <w:pBdr>
        <w:top w:val="single" w:sz="6" w:space="1" w:color="auto"/>
      </w:pBdr>
      <w:rPr>
        <w:sz w:val="24"/>
        <w:szCs w:val="24"/>
      </w:rPr>
    </w:pPr>
  </w:p>
  <w:p w:rsidR="00FA0A6F" w:rsidRDefault="00E80B49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proofErr w:type="spellStart"/>
    <w:r>
      <w:rPr>
        <w:rFonts w:ascii="Arial" w:hAnsi="Arial"/>
        <w:b/>
        <w:bCs/>
        <w:sz w:val="36"/>
        <w:szCs w:val="36"/>
      </w:rPr>
      <w:t>JPL</w:t>
    </w:r>
    <w:r w:rsidR="00583F82">
      <w:rPr>
        <w:rFonts w:ascii="Arial" w:hAnsi="Arial"/>
        <w:b/>
        <w:bCs/>
        <w:sz w:val="36"/>
        <w:szCs w:val="36"/>
      </w:rPr>
      <w:t>Soft</w:t>
    </w:r>
    <w:proofErr w:type="spellEnd"/>
  </w:p>
  <w:p w:rsidR="00FA0A6F" w:rsidRDefault="00FA0A6F">
    <w:pPr>
      <w:pBdr>
        <w:bottom w:val="single" w:sz="6" w:space="1" w:color="auto"/>
      </w:pBdr>
      <w:jc w:val="right"/>
      <w:rPr>
        <w:sz w:val="24"/>
        <w:szCs w:val="24"/>
      </w:rPr>
    </w:pPr>
  </w:p>
  <w:p w:rsidR="00FA0A6F" w:rsidRDefault="00FA0A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A0A6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0A6F" w:rsidRDefault="002D0641">
          <w:r>
            <w:rPr>
              <w:b/>
              <w:bCs/>
            </w:rPr>
            <w:t>Cineminha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0A6F" w:rsidRDefault="00FA0A6F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FA0A6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0A6F" w:rsidRDefault="006A5AE0">
          <w:fldSimple w:instr=" TITLE  \* MERGEFORMAT ">
            <w:r w:rsidR="007715B3">
              <w:t>Visão (Projeto Pequeno)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0A6F" w:rsidRDefault="00FA0A6F" w:rsidP="002D0641">
          <w:r>
            <w:t xml:space="preserve">  Data:  &lt;</w:t>
          </w:r>
          <w:r w:rsidR="003B2A54">
            <w:t>05</w:t>
          </w:r>
          <w:r w:rsidR="002D0641">
            <w:t>/</w:t>
          </w:r>
          <w:r w:rsidR="003B2A54">
            <w:t>11</w:t>
          </w:r>
          <w:r w:rsidR="002D0641">
            <w:t>/2017</w:t>
          </w:r>
          <w:r>
            <w:t>&gt;</w:t>
          </w:r>
        </w:p>
      </w:tc>
    </w:tr>
    <w:tr w:rsidR="00FA0A6F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0A6F" w:rsidRDefault="00FA0A6F"/>
      </w:tc>
    </w:tr>
  </w:tbl>
  <w:p w:rsidR="00FA0A6F" w:rsidRDefault="00FA0A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CF40D2"/>
    <w:multiLevelType w:val="multilevel"/>
    <w:tmpl w:val="D7567AD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5B3"/>
    <w:rsid w:val="00164B99"/>
    <w:rsid w:val="001C5578"/>
    <w:rsid w:val="001F3AB1"/>
    <w:rsid w:val="00250A7A"/>
    <w:rsid w:val="0027313C"/>
    <w:rsid w:val="002A7523"/>
    <w:rsid w:val="002D0641"/>
    <w:rsid w:val="00360B82"/>
    <w:rsid w:val="00366392"/>
    <w:rsid w:val="003B2A54"/>
    <w:rsid w:val="003E3A1C"/>
    <w:rsid w:val="003E5C62"/>
    <w:rsid w:val="004276A4"/>
    <w:rsid w:val="004506E0"/>
    <w:rsid w:val="00486E3E"/>
    <w:rsid w:val="004C1A2C"/>
    <w:rsid w:val="005317A2"/>
    <w:rsid w:val="005354CF"/>
    <w:rsid w:val="00583CDE"/>
    <w:rsid w:val="00583F82"/>
    <w:rsid w:val="005C16BC"/>
    <w:rsid w:val="0061482B"/>
    <w:rsid w:val="006334AB"/>
    <w:rsid w:val="006556B1"/>
    <w:rsid w:val="006A5AE0"/>
    <w:rsid w:val="007715B3"/>
    <w:rsid w:val="00773835"/>
    <w:rsid w:val="008725A6"/>
    <w:rsid w:val="008A559C"/>
    <w:rsid w:val="008E1997"/>
    <w:rsid w:val="009A4399"/>
    <w:rsid w:val="009A7BFD"/>
    <w:rsid w:val="00A67AD8"/>
    <w:rsid w:val="00A7155E"/>
    <w:rsid w:val="00AA1D9F"/>
    <w:rsid w:val="00B00065"/>
    <w:rsid w:val="00B060BA"/>
    <w:rsid w:val="00B17B69"/>
    <w:rsid w:val="00B62BB3"/>
    <w:rsid w:val="00BC794F"/>
    <w:rsid w:val="00C16332"/>
    <w:rsid w:val="00C31A33"/>
    <w:rsid w:val="00C9690D"/>
    <w:rsid w:val="00D13287"/>
    <w:rsid w:val="00D702A3"/>
    <w:rsid w:val="00E80B49"/>
    <w:rsid w:val="00E971DA"/>
    <w:rsid w:val="00F4204C"/>
    <w:rsid w:val="00FA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B2855F0-19E2-41A0-B529-54D56572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  <w:rPr>
      <w:sz w:val="24"/>
      <w:szCs w:val="24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styleId="TextodoEspaoReservado">
    <w:name w:val="Placeholder Text"/>
    <w:basedOn w:val="Fontepargpadro"/>
    <w:uiPriority w:val="99"/>
    <w:semiHidden/>
    <w:rsid w:val="00583F82"/>
    <w:rPr>
      <w:color w:val="808080"/>
    </w:rPr>
  </w:style>
  <w:style w:type="paragraph" w:customStyle="1" w:styleId="texto">
    <w:name w:val="texto"/>
    <w:basedOn w:val="Corpodetexto"/>
    <w:link w:val="textoChar"/>
    <w:qFormat/>
    <w:rsid w:val="00BC794F"/>
    <w:pPr>
      <w:ind w:left="0" w:firstLine="720"/>
      <w:jc w:val="both"/>
    </w:pPr>
    <w:rPr>
      <w:rFonts w:ascii="Arial" w:hAnsi="Arial" w:cs="Arial"/>
    </w:rPr>
  </w:style>
  <w:style w:type="character" w:customStyle="1" w:styleId="textoChar">
    <w:name w:val="texto Char"/>
    <w:basedOn w:val="Fontepargpadro"/>
    <w:link w:val="texto"/>
    <w:rsid w:val="00BC794F"/>
    <w:rPr>
      <w:rFonts w:ascii="Arial" w:hAnsi="Arial" w:cs="Arial"/>
      <w:snapToGrid w:val="0"/>
      <w:lang w:eastAsia="en-US"/>
    </w:rPr>
  </w:style>
  <w:style w:type="paragraph" w:customStyle="1" w:styleId="texto-caixa">
    <w:name w:val="texto-caixa"/>
    <w:basedOn w:val="texto"/>
    <w:link w:val="texto-caixaChar"/>
    <w:qFormat/>
    <w:rsid w:val="00BC794F"/>
    <w:pPr>
      <w:ind w:firstLine="0"/>
    </w:pPr>
  </w:style>
  <w:style w:type="character" w:customStyle="1" w:styleId="Ttulo2Char">
    <w:name w:val="Título 2 Char"/>
    <w:basedOn w:val="Fontepargpadro"/>
    <w:link w:val="Ttulo2"/>
    <w:rsid w:val="00E971DA"/>
    <w:rPr>
      <w:rFonts w:ascii="Arial" w:hAnsi="Arial"/>
      <w:b/>
      <w:bCs/>
      <w:snapToGrid w:val="0"/>
      <w:lang w:eastAsia="en-US"/>
    </w:rPr>
  </w:style>
  <w:style w:type="character" w:customStyle="1" w:styleId="texto-caixaChar">
    <w:name w:val="texto-caixa Char"/>
    <w:basedOn w:val="textoChar"/>
    <w:link w:val="texto-caixa"/>
    <w:rsid w:val="00BC794F"/>
    <w:rPr>
      <w:rFonts w:ascii="Arial" w:hAnsi="Arial" w:cs="Arial"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E971DA"/>
    <w:rPr>
      <w:rFonts w:ascii="Arial" w:hAnsi="Arial"/>
      <w:i/>
      <w:iCs/>
      <w:snapToGrid w:val="0"/>
      <w:lang w:eastAsia="en-US"/>
    </w:rPr>
  </w:style>
  <w:style w:type="character" w:customStyle="1" w:styleId="TtuloChar">
    <w:name w:val="Título Char"/>
    <w:basedOn w:val="Fontepargpadro"/>
    <w:link w:val="Ttulo"/>
    <w:rsid w:val="005354CF"/>
    <w:rPr>
      <w:rFonts w:ascii="Arial" w:hAnsi="Arial"/>
      <w:b/>
      <w:bCs/>
      <w:snapToGrid w:val="0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os\Organizado\Treinamentos%20e%20aperfei&#231;oamentos\FeMASS\2017.1\Desenvolvimento%20de%20Sistemas%201\templates_RUP\req\rup_vision_s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FD8F9-B290-46D6-9492-571A0D885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136</TotalTime>
  <Pages>6</Pages>
  <Words>711</Words>
  <Characters>3841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 (Projeto Pequeno)</vt:lpstr>
      <vt:lpstr>Visão (Projeto Pequeno)</vt:lpstr>
    </vt:vector>
  </TitlesOfParts>
  <Company>&lt;Nome da Empresa&gt;</Company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(Projeto Pequeno)</dc:title>
  <dc:subject>&lt;Nome do Projeto&gt;</dc:subject>
  <dc:creator>Patrick Souza Queres</dc:creator>
  <cp:keywords/>
  <dc:description/>
  <cp:lastModifiedBy>jorge lima</cp:lastModifiedBy>
  <cp:revision>32</cp:revision>
  <cp:lastPrinted>2001-03-15T17:26:00Z</cp:lastPrinted>
  <dcterms:created xsi:type="dcterms:W3CDTF">2017-04-23T14:51:00Z</dcterms:created>
  <dcterms:modified xsi:type="dcterms:W3CDTF">2017-11-09T22:21:00Z</dcterms:modified>
</cp:coreProperties>
</file>