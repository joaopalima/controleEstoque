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46F" w:rsidRDefault="00386877">
      <w:pPr>
        <w:pStyle w:val="Ttulo"/>
        <w:jc w:val="right"/>
      </w:pPr>
      <w:r>
        <w:t>Almoxarifado</w:t>
      </w:r>
    </w:p>
    <w:p w:rsidR="00BE346F" w:rsidRDefault="002070D9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25190">
        <w:t>Especificação de Caso de Uso: Mante</w:t>
      </w:r>
      <w:r w:rsidR="00386877">
        <w:t>r</w:t>
      </w:r>
      <w:r w:rsidR="00325190">
        <w:t xml:space="preserve"> </w:t>
      </w:r>
      <w:r w:rsidR="00386877">
        <w:t>Empregado</w:t>
      </w:r>
      <w:r>
        <w:fldChar w:fldCharType="end"/>
      </w:r>
    </w:p>
    <w:p w:rsidR="00BE346F" w:rsidRDefault="00BE346F">
      <w:pPr>
        <w:pStyle w:val="Ttulo"/>
        <w:jc w:val="right"/>
      </w:pPr>
    </w:p>
    <w:p w:rsidR="00BE346F" w:rsidRDefault="005C5F34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BE346F" w:rsidRDefault="00BE346F"/>
    <w:p w:rsidR="00BE346F" w:rsidRDefault="005C5F34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BE346F" w:rsidRDefault="00BE346F">
      <w:pPr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rPr>
          <w:lang w:val="fr-FR"/>
        </w:rPr>
        <w:sectPr w:rsidR="00BE346F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E346F" w:rsidRDefault="005C5F34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E1336F" w:rsidP="001F4F06">
            <w:pPr>
              <w:pStyle w:val="Tabletext"/>
            </w:pPr>
            <w:r>
              <w:t>05</w:t>
            </w:r>
            <w:r w:rsidR="001F4F06">
              <w:t>/</w:t>
            </w:r>
            <w:r>
              <w:t>11</w:t>
            </w:r>
            <w:bookmarkStart w:id="0" w:name="_GoBack"/>
            <w:bookmarkEnd w:id="0"/>
            <w:r w:rsidR="001F4F06"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E1336F" w:rsidP="001F4F06">
            <w:pPr>
              <w:pStyle w:val="Tabletext"/>
            </w:pPr>
            <w:r>
              <w:t>João Lima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</w:tr>
    </w:tbl>
    <w:p w:rsidR="00BE346F" w:rsidRDefault="00BE346F"/>
    <w:p w:rsidR="00BE346F" w:rsidRDefault="005C5F34">
      <w:pPr>
        <w:pStyle w:val="Ttulo"/>
      </w:pPr>
      <w:r>
        <w:br w:type="page"/>
      </w:r>
      <w:r>
        <w:lastRenderedPageBreak/>
        <w:t>Índice Analítico</w:t>
      </w:r>
    </w:p>
    <w:p w:rsidR="008565DB" w:rsidRDefault="005C5F3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565DB">
        <w:rPr>
          <w:noProof/>
        </w:rPr>
        <w:t>1.</w:t>
      </w:r>
      <w:r w:rsidR="008565DB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8565DB">
        <w:rPr>
          <w:noProof/>
        </w:rPr>
        <w:t>Nome do Caso de Uso</w:t>
      </w:r>
      <w:r w:rsidR="008565DB">
        <w:rPr>
          <w:noProof/>
        </w:rPr>
        <w:tab/>
      </w:r>
      <w:r w:rsidR="008565DB">
        <w:rPr>
          <w:noProof/>
        </w:rPr>
        <w:fldChar w:fldCharType="begin"/>
      </w:r>
      <w:r w:rsidR="008565DB">
        <w:rPr>
          <w:noProof/>
        </w:rPr>
        <w:instrText xml:space="preserve"> PAGEREF _Toc480912670 \h </w:instrText>
      </w:r>
      <w:r w:rsidR="008565DB">
        <w:rPr>
          <w:noProof/>
        </w:rPr>
      </w:r>
      <w:r w:rsidR="008565DB">
        <w:rPr>
          <w:noProof/>
        </w:rPr>
        <w:fldChar w:fldCharType="separate"/>
      </w:r>
      <w:r w:rsidR="008565DB">
        <w:rPr>
          <w:noProof/>
        </w:rPr>
        <w:t>4</w:t>
      </w:r>
      <w:r w:rsidR="008565DB"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 usuário deseja inserir um novo cadastro.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 usuário deseja excluir um cadastro.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46F" w:rsidRDefault="005C5F34">
      <w:pPr>
        <w:pStyle w:val="Ttulo"/>
      </w:pPr>
      <w:r>
        <w:fldChar w:fldCharType="end"/>
      </w:r>
      <w:r>
        <w:br w:type="page"/>
      </w:r>
      <w:r w:rsidR="002070D9">
        <w:lastRenderedPageBreak/>
        <w:fldChar w:fldCharType="begin"/>
      </w:r>
      <w:r w:rsidR="002070D9">
        <w:instrText xml:space="preserve">TITLE  \* MERGEFORMAT </w:instrText>
      </w:r>
      <w:r w:rsidR="002070D9">
        <w:fldChar w:fldCharType="separate"/>
      </w:r>
      <w:r w:rsidR="00325190">
        <w:t>Especificação de Caso de Uso: Man</w:t>
      </w:r>
      <w:r w:rsidR="008971EA">
        <w:t xml:space="preserve">ter </w:t>
      </w:r>
      <w:r w:rsidR="002070D9">
        <w:fldChar w:fldCharType="end"/>
      </w:r>
      <w:bookmarkStart w:id="1" w:name="_Toc425054503"/>
      <w:bookmarkStart w:id="2" w:name="_Toc423410237"/>
      <w:r w:rsidR="008971EA">
        <w:t>Empregado</w:t>
      </w:r>
      <w:r>
        <w:t xml:space="preserve"> </w:t>
      </w:r>
      <w:bookmarkEnd w:id="1"/>
      <w:bookmarkEnd w:id="2"/>
    </w:p>
    <w:p w:rsidR="00BE346F" w:rsidRDefault="00BE346F">
      <w:pPr>
        <w:pStyle w:val="InfoBlue"/>
      </w:pPr>
    </w:p>
    <w:p w:rsidR="00BE346F" w:rsidRDefault="005C5F34">
      <w:pPr>
        <w:pStyle w:val="Ttulo1"/>
        <w:ind w:left="1080" w:hanging="360"/>
      </w:pPr>
      <w:bookmarkStart w:id="3" w:name="_Toc480912670"/>
      <w:bookmarkStart w:id="4" w:name="_Toc425054504"/>
      <w:bookmarkStart w:id="5" w:name="_Toc423410238"/>
      <w:r>
        <w:t>Nome do Caso de Uso</w:t>
      </w:r>
      <w:bookmarkEnd w:id="3"/>
      <w:r>
        <w:t xml:space="preserve"> </w:t>
      </w:r>
    </w:p>
    <w:p w:rsidR="00BE346F" w:rsidRDefault="005C5F34">
      <w:pPr>
        <w:pStyle w:val="Ttulo2"/>
      </w:pPr>
      <w:bookmarkStart w:id="6" w:name="_Toc480912671"/>
      <w:r>
        <w:t>Breve Descrição</w:t>
      </w:r>
      <w:bookmarkEnd w:id="4"/>
      <w:bookmarkEnd w:id="5"/>
      <w:bookmarkEnd w:id="6"/>
    </w:p>
    <w:p w:rsidR="00BE346F" w:rsidRPr="00E26C69" w:rsidRDefault="00E26C69" w:rsidP="00E26C69">
      <w:pPr>
        <w:pStyle w:val="texto"/>
        <w:ind w:left="709" w:firstLine="0"/>
        <w:rPr>
          <w:rFonts w:cs="Times New Roman"/>
          <w:b/>
          <w:bCs/>
        </w:rPr>
      </w:pPr>
      <w:r w:rsidRPr="00E26C69">
        <w:t xml:space="preserve">Este Caso de Uso ocorre quando </w:t>
      </w:r>
      <w:r>
        <w:t xml:space="preserve">o usuário deseja realizar manutenção no cadastro de </w:t>
      </w:r>
      <w:r w:rsidR="00465BFC">
        <w:t>empregados</w:t>
      </w:r>
      <w:r>
        <w:t>.</w:t>
      </w:r>
    </w:p>
    <w:p w:rsidR="00BE346F" w:rsidRDefault="005C5F34">
      <w:pPr>
        <w:pStyle w:val="Ttulo1"/>
        <w:widowControl/>
        <w:ind w:left="1080" w:hanging="360"/>
        <w:rPr>
          <w:lang w:val="fr-FR"/>
        </w:rPr>
      </w:pPr>
      <w:bookmarkStart w:id="7" w:name="_Toc425054505"/>
      <w:bookmarkStart w:id="8" w:name="_Toc423410239"/>
      <w:bookmarkStart w:id="9" w:name="_Toc480912672"/>
      <w:r>
        <w:t>Fluxo de Eventos</w:t>
      </w:r>
      <w:bookmarkEnd w:id="7"/>
      <w:bookmarkEnd w:id="8"/>
      <w:bookmarkEnd w:id="9"/>
    </w:p>
    <w:p w:rsidR="00E26C69" w:rsidRDefault="005C5F34" w:rsidP="004B5EF1">
      <w:pPr>
        <w:pStyle w:val="Ttulo2"/>
        <w:widowControl/>
      </w:pPr>
      <w:bookmarkStart w:id="10" w:name="_Toc425054506"/>
      <w:bookmarkStart w:id="11" w:name="_Toc423410240"/>
      <w:bookmarkStart w:id="12" w:name="_Toc480912673"/>
      <w:r>
        <w:t>Fluxo Básico</w:t>
      </w:r>
      <w:bookmarkStart w:id="13" w:name="_Toc425054507"/>
      <w:bookmarkStart w:id="14" w:name="_Toc423410241"/>
      <w:bookmarkEnd w:id="10"/>
      <w:bookmarkEnd w:id="11"/>
      <w:bookmarkEnd w:id="12"/>
    </w:p>
    <w:p w:rsidR="00E26C69" w:rsidRDefault="00E26C69" w:rsidP="00325190">
      <w:pPr>
        <w:pStyle w:val="fluxo"/>
      </w:pPr>
      <w:r>
        <w:t>O usuário realiza o acesso ao sistema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>usuário</w:t>
      </w:r>
      <w:r w:rsidRPr="00E26C69">
        <w:t xml:space="preserve"> visualiza </w:t>
      </w:r>
      <w:r w:rsidR="0046771A">
        <w:t>o menu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 xml:space="preserve">usuário seleciona a opção </w:t>
      </w:r>
      <w:r w:rsidR="006312AD">
        <w:t>empregados</w:t>
      </w:r>
      <w:r w:rsidR="0046771A">
        <w:t>.</w:t>
      </w:r>
    </w:p>
    <w:p w:rsidR="00325190" w:rsidRDefault="00325190" w:rsidP="00325190">
      <w:pPr>
        <w:pStyle w:val="fluxo"/>
      </w:pPr>
      <w:r>
        <w:t>O sistema aguarda o preenchimento dos dados.</w:t>
      </w:r>
    </w:p>
    <w:p w:rsidR="0046771A" w:rsidRDefault="0046771A" w:rsidP="00325190">
      <w:pPr>
        <w:pStyle w:val="fluxo"/>
      </w:pPr>
      <w:r w:rsidRPr="00E26C69">
        <w:t xml:space="preserve">O </w:t>
      </w:r>
      <w:r>
        <w:t>usuá</w:t>
      </w:r>
      <w:r w:rsidR="006E33F4">
        <w:t>rio seleciona o registro do empregado</w:t>
      </w:r>
      <w:r>
        <w:t xml:space="preserve"> a ser alterado.</w:t>
      </w:r>
    </w:p>
    <w:p w:rsidR="0046771A" w:rsidRDefault="0046771A" w:rsidP="00325190">
      <w:pPr>
        <w:pStyle w:val="fluxo"/>
      </w:pPr>
      <w:r w:rsidRPr="00E26C69">
        <w:t xml:space="preserve">O </w:t>
      </w:r>
      <w:r>
        <w:t>usuário preenche os dados desejados.</w:t>
      </w:r>
    </w:p>
    <w:p w:rsidR="0046771A" w:rsidRDefault="0046771A" w:rsidP="00325190">
      <w:pPr>
        <w:pStyle w:val="fluxo"/>
      </w:pPr>
      <w:r w:rsidRPr="00E26C69">
        <w:t xml:space="preserve">O </w:t>
      </w:r>
      <w:r>
        <w:t xml:space="preserve">usuário clica na opção </w:t>
      </w:r>
      <w:r w:rsidR="001D46FF">
        <w:t>atualizar</w:t>
      </w:r>
      <w:r>
        <w:t>.</w:t>
      </w:r>
    </w:p>
    <w:p w:rsidR="00E26C69" w:rsidRDefault="00E26C69" w:rsidP="00325190">
      <w:pPr>
        <w:pStyle w:val="fluxo"/>
      </w:pPr>
      <w:r w:rsidRPr="00E26C69">
        <w:t xml:space="preserve">O sistema </w:t>
      </w:r>
      <w:r w:rsidR="0046771A">
        <w:t>realiza as alterações no banco de dados</w:t>
      </w:r>
      <w:r w:rsidRPr="00E26C69">
        <w:t>.</w:t>
      </w:r>
    </w:p>
    <w:p w:rsidR="00E26C69" w:rsidRPr="00E26C69" w:rsidRDefault="00E26C69" w:rsidP="00E26C69">
      <w:pPr>
        <w:pStyle w:val="texto"/>
        <w:spacing w:after="0"/>
        <w:ind w:left="1080" w:firstLine="0"/>
      </w:pPr>
    </w:p>
    <w:p w:rsidR="00BE346F" w:rsidRDefault="005C5F34">
      <w:pPr>
        <w:pStyle w:val="Ttulo2"/>
        <w:widowControl/>
        <w:rPr>
          <w:lang w:val="fr-FR"/>
        </w:rPr>
      </w:pPr>
      <w:bookmarkStart w:id="15" w:name="_Toc480912674"/>
      <w:r>
        <w:t>Fluxos Alternativos</w:t>
      </w:r>
      <w:bookmarkEnd w:id="13"/>
      <w:bookmarkEnd w:id="14"/>
      <w:bookmarkEnd w:id="15"/>
    </w:p>
    <w:p w:rsidR="00BE346F" w:rsidRDefault="00325190" w:rsidP="00325190">
      <w:pPr>
        <w:pStyle w:val="Ttulo3"/>
        <w:rPr>
          <w:lang w:val="fr-FR"/>
        </w:rPr>
      </w:pPr>
      <w:bookmarkStart w:id="16" w:name="_Toc480912675"/>
      <w:r>
        <w:t>O usuário deseja inserir um novo cadastro.</w:t>
      </w:r>
      <w:bookmarkEnd w:id="16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>Se no passo 4 do fluxo básico, o usuário desejar inserir um novo registro:</w:t>
      </w:r>
    </w:p>
    <w:p w:rsidR="001D46FF" w:rsidRDefault="001D46FF" w:rsidP="001D46FF">
      <w:pPr>
        <w:pStyle w:val="fluxo"/>
        <w:numPr>
          <w:ilvl w:val="0"/>
          <w:numId w:val="25"/>
        </w:numPr>
      </w:pPr>
      <w:r>
        <w:t>O usuário clica em “Limpar formulário”.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>
        <w:t>usuário preenche os dados desejados.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>
        <w:t>usuário clica na opção gravar.</w:t>
      </w:r>
    </w:p>
    <w:p w:rsidR="001D46FF" w:rsidRDefault="001D46FF" w:rsidP="001D46FF">
      <w:pPr>
        <w:pStyle w:val="fluxo"/>
        <w:numPr>
          <w:ilvl w:val="0"/>
          <w:numId w:val="0"/>
        </w:numPr>
        <w:ind w:left="1080"/>
      </w:pPr>
    </w:p>
    <w:p w:rsidR="00325190" w:rsidRDefault="001D46FF" w:rsidP="001D46FF">
      <w:pPr>
        <w:pStyle w:val="fluxo"/>
        <w:numPr>
          <w:ilvl w:val="0"/>
          <w:numId w:val="0"/>
        </w:numPr>
        <w:ind w:left="1080"/>
      </w:pPr>
      <w:r>
        <w:t>Retorna ao passo 8 do fluxo básico.</w:t>
      </w:r>
    </w:p>
    <w:p w:rsidR="008B60E1" w:rsidRDefault="008B60E1" w:rsidP="001D46FF">
      <w:pPr>
        <w:pStyle w:val="fluxo"/>
        <w:numPr>
          <w:ilvl w:val="0"/>
          <w:numId w:val="0"/>
        </w:numPr>
        <w:ind w:left="1080"/>
        <w:rPr>
          <w:lang w:val="fr-FR"/>
        </w:rPr>
      </w:pPr>
    </w:p>
    <w:p w:rsidR="00325190" w:rsidRDefault="00325190" w:rsidP="00325190">
      <w:pPr>
        <w:pStyle w:val="Ttulo3"/>
        <w:rPr>
          <w:lang w:val="fr-FR"/>
        </w:rPr>
      </w:pPr>
      <w:bookmarkStart w:id="17" w:name="_Toc480912676"/>
      <w:bookmarkStart w:id="18" w:name="_Toc425054509"/>
      <w:bookmarkStart w:id="19" w:name="_Toc423410243"/>
      <w:r>
        <w:t>O usuário deseja excluir um cadastro.</w:t>
      </w:r>
      <w:bookmarkEnd w:id="17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 xml:space="preserve">Se no passo </w:t>
      </w:r>
      <w:r w:rsidR="008565DB">
        <w:t>5</w:t>
      </w:r>
      <w:r>
        <w:t xml:space="preserve"> do fluxo básico, o usuário desejar </w:t>
      </w:r>
      <w:r w:rsidR="008565DB">
        <w:t>excluir</w:t>
      </w:r>
      <w:r>
        <w:t xml:space="preserve"> um novo registro:</w:t>
      </w:r>
    </w:p>
    <w:p w:rsidR="00325190" w:rsidRDefault="00325190" w:rsidP="00325190">
      <w:pPr>
        <w:pStyle w:val="fluxo"/>
        <w:numPr>
          <w:ilvl w:val="0"/>
          <w:numId w:val="26"/>
        </w:numPr>
      </w:pPr>
      <w:r>
        <w:t>O usuário clica em “</w:t>
      </w:r>
      <w:r w:rsidR="008565DB">
        <w:t>Remover</w:t>
      </w:r>
      <w:r>
        <w:t>”.</w:t>
      </w:r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</w:p>
    <w:p w:rsidR="00BE346F" w:rsidRPr="008565DB" w:rsidRDefault="00325190" w:rsidP="008565DB">
      <w:pPr>
        <w:pStyle w:val="fluxo"/>
        <w:numPr>
          <w:ilvl w:val="0"/>
          <w:numId w:val="0"/>
        </w:numPr>
        <w:ind w:left="1080"/>
      </w:pPr>
      <w:r>
        <w:t>Ret</w:t>
      </w:r>
      <w:r w:rsidR="008565DB">
        <w:t>orna ao passo 8</w:t>
      </w:r>
      <w:r>
        <w:t xml:space="preserve"> do fluxo básico.</w:t>
      </w:r>
      <w:bookmarkEnd w:id="18"/>
      <w:bookmarkEnd w:id="19"/>
    </w:p>
    <w:sectPr w:rsidR="00BE346F" w:rsidRPr="008565D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0D9" w:rsidRDefault="002070D9">
      <w:pPr>
        <w:spacing w:line="240" w:lineRule="auto"/>
      </w:pPr>
      <w:r>
        <w:separator/>
      </w:r>
    </w:p>
  </w:endnote>
  <w:endnote w:type="continuationSeparator" w:id="0">
    <w:p w:rsidR="002070D9" w:rsidRDefault="00207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34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3962E9">
            <w:t>J</w:t>
          </w:r>
          <w:r w:rsidR="002070D9">
            <w:fldChar w:fldCharType="begin"/>
          </w:r>
          <w:r w:rsidR="002070D9">
            <w:instrText xml:space="preserve"> DOCPROPERTY "Company"  \* MERGEFORMAT </w:instrText>
          </w:r>
          <w:r w:rsidR="002070D9">
            <w:fldChar w:fldCharType="separate"/>
          </w:r>
          <w:r w:rsidR="001D6254">
            <w:t>P</w:t>
          </w:r>
          <w:r w:rsidR="003962E9">
            <w:t>L</w:t>
          </w:r>
          <w:r w:rsidR="001D6254">
            <w:t>Soft</w:t>
          </w:r>
          <w:r w:rsidR="002070D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1336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E1336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BE346F" w:rsidRDefault="00BE3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0D9" w:rsidRDefault="002070D9">
      <w:pPr>
        <w:spacing w:line="240" w:lineRule="auto"/>
      </w:pPr>
      <w:r>
        <w:separator/>
      </w:r>
    </w:p>
  </w:footnote>
  <w:footnote w:type="continuationSeparator" w:id="0">
    <w:p w:rsidR="002070D9" w:rsidRDefault="002070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46F" w:rsidRDefault="00BE346F">
    <w:pPr>
      <w:rPr>
        <w:sz w:val="24"/>
        <w:szCs w:val="24"/>
      </w:rPr>
    </w:pPr>
  </w:p>
  <w:p w:rsidR="00BE346F" w:rsidRDefault="00BE346F">
    <w:pPr>
      <w:pBdr>
        <w:top w:val="single" w:sz="6" w:space="1" w:color="auto"/>
      </w:pBdr>
      <w:rPr>
        <w:sz w:val="24"/>
        <w:szCs w:val="24"/>
      </w:rPr>
    </w:pPr>
  </w:p>
  <w:p w:rsidR="00BE346F" w:rsidRDefault="0038687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J</w:t>
    </w:r>
    <w:r w:rsidR="005C5F34">
      <w:rPr>
        <w:rFonts w:ascii="Arial" w:hAnsi="Arial"/>
        <w:b/>
        <w:bCs/>
        <w:sz w:val="36"/>
        <w:szCs w:val="36"/>
      </w:rPr>
      <w:fldChar w:fldCharType="begin"/>
    </w:r>
    <w:r w:rsidR="005C5F34"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="005C5F34">
      <w:rPr>
        <w:rFonts w:ascii="Arial" w:hAnsi="Arial"/>
        <w:b/>
        <w:bCs/>
        <w:sz w:val="36"/>
        <w:szCs w:val="36"/>
      </w:rPr>
      <w:fldChar w:fldCharType="separate"/>
    </w:r>
    <w:r w:rsidR="001D6254">
      <w:rPr>
        <w:rFonts w:ascii="Arial" w:hAnsi="Arial"/>
        <w:b/>
        <w:bCs/>
        <w:sz w:val="36"/>
        <w:szCs w:val="36"/>
      </w:rPr>
      <w:t>P</w:t>
    </w:r>
    <w:r>
      <w:rPr>
        <w:rFonts w:ascii="Arial" w:hAnsi="Arial"/>
        <w:b/>
        <w:bCs/>
        <w:sz w:val="36"/>
        <w:szCs w:val="36"/>
      </w:rPr>
      <w:t>L</w:t>
    </w:r>
    <w:r w:rsidR="001D6254">
      <w:rPr>
        <w:rFonts w:ascii="Arial" w:hAnsi="Arial"/>
        <w:b/>
        <w:bCs/>
        <w:sz w:val="36"/>
        <w:szCs w:val="36"/>
      </w:rPr>
      <w:t>Soft</w:t>
    </w:r>
    <w:r w:rsidR="005C5F34">
      <w:rPr>
        <w:rFonts w:ascii="Arial" w:hAnsi="Arial"/>
        <w:b/>
        <w:bCs/>
        <w:sz w:val="36"/>
        <w:szCs w:val="36"/>
      </w:rPr>
      <w:fldChar w:fldCharType="end"/>
    </w:r>
  </w:p>
  <w:p w:rsidR="00BE346F" w:rsidRDefault="00BE346F">
    <w:pPr>
      <w:pBdr>
        <w:bottom w:val="single" w:sz="6" w:space="1" w:color="auto"/>
      </w:pBdr>
      <w:jc w:val="right"/>
      <w:rPr>
        <w:sz w:val="24"/>
        <w:szCs w:val="24"/>
      </w:rPr>
    </w:pPr>
  </w:p>
  <w:p w:rsidR="00BE346F" w:rsidRDefault="00BE3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4F06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2070D9" w:rsidP="001F4F06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1F4F06">
            <w:t>Cineminha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1F4F06" w:rsidP="001F4F06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1F4F06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2070D9" w:rsidP="001F4F0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25190">
            <w:t>Especificação de Caso de Uso: Man</w:t>
          </w:r>
          <w:r w:rsidR="00A72193">
            <w:t>ter Empregado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1F4F06" w:rsidP="001F4F06">
          <w:r>
            <w:t xml:space="preserve">  Data:  &lt;</w:t>
          </w:r>
          <w:r w:rsidR="00A72193">
            <w:t>05</w:t>
          </w:r>
          <w:r>
            <w:t>/</w:t>
          </w:r>
          <w:r w:rsidR="00A72193">
            <w:t>11</w:t>
          </w:r>
          <w:r>
            <w:t>/2017&gt;</w:t>
          </w:r>
        </w:p>
      </w:tc>
    </w:tr>
    <w:tr w:rsidR="00BE346F" w:rsidTr="001F4F0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E346F" w:rsidRDefault="00BE346F"/>
      </w:tc>
    </w:tr>
  </w:tbl>
  <w:p w:rsidR="00BE346F" w:rsidRDefault="00BE3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43B15"/>
    <w:multiLevelType w:val="multilevel"/>
    <w:tmpl w:val="BAA4B0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B6E75"/>
    <w:multiLevelType w:val="multilevel"/>
    <w:tmpl w:val="8C6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12419"/>
    <w:multiLevelType w:val="hybridMultilevel"/>
    <w:tmpl w:val="3AD2DFF0"/>
    <w:lvl w:ilvl="0" w:tplc="BE60FCC0">
      <w:start w:val="1"/>
      <w:numFmt w:val="decimal"/>
      <w:pStyle w:val="flux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52"/>
    <w:rsid w:val="000610F1"/>
    <w:rsid w:val="001D46FF"/>
    <w:rsid w:val="001D6254"/>
    <w:rsid w:val="001F4F06"/>
    <w:rsid w:val="002070D9"/>
    <w:rsid w:val="00325190"/>
    <w:rsid w:val="00386877"/>
    <w:rsid w:val="003962E9"/>
    <w:rsid w:val="00465BFC"/>
    <w:rsid w:val="0046771A"/>
    <w:rsid w:val="005524BC"/>
    <w:rsid w:val="005B7A52"/>
    <w:rsid w:val="005C5F34"/>
    <w:rsid w:val="006312AD"/>
    <w:rsid w:val="006E33F4"/>
    <w:rsid w:val="007A278F"/>
    <w:rsid w:val="008565DB"/>
    <w:rsid w:val="008971EA"/>
    <w:rsid w:val="008B60E1"/>
    <w:rsid w:val="00A72193"/>
    <w:rsid w:val="00B14AEB"/>
    <w:rsid w:val="00BA008E"/>
    <w:rsid w:val="00BE346F"/>
    <w:rsid w:val="00C2190B"/>
    <w:rsid w:val="00CC20D3"/>
    <w:rsid w:val="00CC7F53"/>
    <w:rsid w:val="00E1336F"/>
    <w:rsid w:val="00E26C69"/>
    <w:rsid w:val="00ED15FE"/>
    <w:rsid w:val="00FA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720B1B"/>
  <w15:chartTrackingRefBased/>
  <w15:docId w15:val="{EE6D7DB9-1ED3-42BB-9243-C7F62CF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">
    <w:name w:val="texto"/>
    <w:basedOn w:val="Normal"/>
    <w:link w:val="textoChar"/>
    <w:qFormat/>
    <w:rsid w:val="00E26C69"/>
    <w:pPr>
      <w:spacing w:after="240"/>
      <w:ind w:firstLine="720"/>
    </w:pPr>
    <w:rPr>
      <w:rFonts w:ascii="Arial" w:hAnsi="Arial" w:cs="Arial"/>
    </w:rPr>
  </w:style>
  <w:style w:type="paragraph" w:customStyle="1" w:styleId="fluxo">
    <w:name w:val="fluxo"/>
    <w:basedOn w:val="texto"/>
    <w:link w:val="fluxoChar"/>
    <w:qFormat/>
    <w:rsid w:val="00325190"/>
    <w:pPr>
      <w:numPr>
        <w:numId w:val="24"/>
      </w:numPr>
      <w:spacing w:after="0"/>
    </w:pPr>
  </w:style>
  <w:style w:type="character" w:customStyle="1" w:styleId="textoChar">
    <w:name w:val="texto Char"/>
    <w:basedOn w:val="Fontepargpadro"/>
    <w:link w:val="texto"/>
    <w:rsid w:val="00E26C69"/>
    <w:rPr>
      <w:rFonts w:ascii="Arial" w:hAnsi="Arial" w:cs="Arial"/>
      <w:snapToGrid w:val="0"/>
      <w:lang w:val="en-US" w:eastAsia="en-US"/>
    </w:rPr>
  </w:style>
  <w:style w:type="character" w:customStyle="1" w:styleId="fluxoChar">
    <w:name w:val="fluxo Char"/>
    <w:basedOn w:val="textoChar"/>
    <w:link w:val="fluxo"/>
    <w:rsid w:val="00325190"/>
    <w:rPr>
      <w:rFonts w:ascii="Arial" w:hAnsi="Arial" w:cs="Arial"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</TotalTime>
  <Pages>4</Pages>
  <Words>269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Manutenção no Cadastro de Atores</vt:lpstr>
      <vt:lpstr>Especificação de Caso de Uso: &lt;Nome do Caso de Uso&gt;</vt:lpstr>
    </vt:vector>
  </TitlesOfParts>
  <Company>PatrickSoft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Manutenção no Cadastro de Atores</dc:title>
  <dc:subject>Cineminha</dc:subject>
  <dc:creator>Patrick Souza Queres</dc:creator>
  <cp:keywords/>
  <dc:description/>
  <cp:lastModifiedBy>jorge lima</cp:lastModifiedBy>
  <cp:revision>4</cp:revision>
  <dcterms:created xsi:type="dcterms:W3CDTF">2017-11-07T21:26:00Z</dcterms:created>
  <dcterms:modified xsi:type="dcterms:W3CDTF">2017-11-07T21:32:00Z</dcterms:modified>
</cp:coreProperties>
</file>